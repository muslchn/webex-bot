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2C40" w14:textId="44A7528E" w:rsidR="004D36D7" w:rsidRPr="00BE5EFA" w:rsidRDefault="006228D1" w:rsidP="00B47940">
      <w:pPr>
        <w:pStyle w:val="Title"/>
        <w:rPr>
          <w:rStyle w:val="LabTitleInstVersred"/>
          <w:b/>
          <w:color w:val="auto"/>
          <w:lang w:val="sv-SE"/>
        </w:rPr>
      </w:pPr>
      <w:sdt>
        <w:sdtPr>
          <w:rPr>
            <w:b w:val="0"/>
            <w:color w:val="EE0000"/>
            <w:lang w:val="sv-SE"/>
          </w:rPr>
          <w:alias w:val="Title"/>
          <w:tag w:val=""/>
          <w:id w:val="-487021785"/>
          <w:placeholder>
            <w:docPart w:val="A142F2739F0B40D7AADE3FF07D17DA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30672" w:rsidRPr="00BE5EFA">
            <w:rPr>
              <w:lang w:val="sv-SE"/>
            </w:rPr>
            <w:t>PETUNJUK</w:t>
          </w:r>
          <w:r w:rsidR="00753525" w:rsidRPr="00BE5EFA">
            <w:rPr>
              <w:lang w:val="sv-SE"/>
            </w:rPr>
            <w:t xml:space="preserve"> PENGERJAAN</w:t>
          </w:r>
          <w:r w:rsidR="002C1E02" w:rsidRPr="00BE5EFA">
            <w:rPr>
              <w:lang w:val="sv-SE"/>
            </w:rPr>
            <w:t xml:space="preserve"> SKILL EXAM</w:t>
          </w:r>
          <w:r w:rsidR="00683853" w:rsidRPr="00BE5EFA">
            <w:rPr>
              <w:lang w:val="sv-SE"/>
            </w:rPr>
            <w:t xml:space="preserve"> DEVNET</w:t>
          </w:r>
          <w:r w:rsidR="00230672" w:rsidRPr="00BE5EFA">
            <w:rPr>
              <w:lang w:val="sv-SE"/>
            </w:rPr>
            <w:t>:</w:t>
          </w:r>
        </w:sdtContent>
      </w:sdt>
    </w:p>
    <w:p w14:paraId="2C9EBFA3" w14:textId="19D6014E" w:rsidR="00230672" w:rsidRPr="00BE5EFA" w:rsidRDefault="00230672" w:rsidP="00230672">
      <w:pPr>
        <w:pStyle w:val="Heading1"/>
        <w:rPr>
          <w:sz w:val="24"/>
          <w:szCs w:val="24"/>
          <w:lang w:val="sv-SE"/>
        </w:rPr>
      </w:pPr>
      <w:r w:rsidRPr="00BE5EFA">
        <w:rPr>
          <w:sz w:val="24"/>
          <w:szCs w:val="24"/>
          <w:lang w:val="sv-SE"/>
        </w:rPr>
        <w:t xml:space="preserve">0. Jangan lupa untuk mengunduh file devasc-sa.py dari netacad. </w:t>
      </w:r>
      <w:r w:rsidRPr="00BE5EFA">
        <w:rPr>
          <w:sz w:val="24"/>
          <w:szCs w:val="24"/>
          <w:lang w:val="sv-SE"/>
        </w:rPr>
        <w:br/>
        <w:t xml:space="preserve">1. Kerjakan Ujian sesuai dengan instruksi dalam file ini. </w:t>
      </w:r>
      <w:r w:rsidRPr="00BE5EFA">
        <w:rPr>
          <w:sz w:val="24"/>
          <w:szCs w:val="24"/>
          <w:lang w:val="sv-SE"/>
        </w:rPr>
        <w:br/>
        <w:t xml:space="preserve">2. Jawab pertanyaan dalam file ini menggunakan font </w:t>
      </w:r>
      <w:r w:rsidRPr="00BE5EFA">
        <w:rPr>
          <w:color w:val="0070C0"/>
          <w:sz w:val="24"/>
          <w:szCs w:val="24"/>
          <w:lang w:val="sv-SE"/>
        </w:rPr>
        <w:t>WARNA BIRU.</w:t>
      </w:r>
      <w:r w:rsidRPr="00BE5EFA">
        <w:rPr>
          <w:sz w:val="24"/>
          <w:szCs w:val="24"/>
          <w:lang w:val="sv-SE"/>
        </w:rPr>
        <w:br/>
        <w:t>3. Simpan file jawaban dalam</w:t>
      </w:r>
      <w:r w:rsidR="002C1E02" w:rsidRPr="00BE5EFA">
        <w:rPr>
          <w:sz w:val="24"/>
          <w:szCs w:val="24"/>
          <w:lang w:val="sv-SE"/>
        </w:rPr>
        <w:t xml:space="preserve"> tipe</w:t>
      </w:r>
      <w:r w:rsidRPr="00BE5EFA">
        <w:rPr>
          <w:sz w:val="24"/>
          <w:szCs w:val="24"/>
          <w:lang w:val="sv-SE"/>
        </w:rPr>
        <w:t xml:space="preserve"> </w:t>
      </w:r>
      <w:r w:rsidRPr="00BE5EFA">
        <w:rPr>
          <w:color w:val="FF0000"/>
          <w:sz w:val="24"/>
          <w:szCs w:val="24"/>
          <w:lang w:val="sv-SE"/>
        </w:rPr>
        <w:t xml:space="preserve">PDF </w:t>
      </w:r>
      <w:r w:rsidRPr="00BE5EFA">
        <w:rPr>
          <w:sz w:val="24"/>
          <w:szCs w:val="24"/>
          <w:lang w:val="sv-SE"/>
        </w:rPr>
        <w:t xml:space="preserve">dengan </w:t>
      </w:r>
      <w:r w:rsidR="002C1E02" w:rsidRPr="00BE5EFA">
        <w:rPr>
          <w:sz w:val="24"/>
          <w:szCs w:val="24"/>
          <w:lang w:val="sv-SE"/>
        </w:rPr>
        <w:t xml:space="preserve">format nama file </w:t>
      </w:r>
      <w:r w:rsidRPr="00BE5EFA">
        <w:rPr>
          <w:sz w:val="24"/>
          <w:szCs w:val="24"/>
          <w:lang w:val="sv-SE"/>
        </w:rPr>
        <w:t>sebagai berikut:</w:t>
      </w:r>
    </w:p>
    <w:p w14:paraId="38699F32" w14:textId="1BB452DD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File: </w:t>
      </w:r>
      <w:r w:rsidR="002C1E02" w:rsidRPr="002C1E02">
        <w:rPr>
          <w:color w:val="FF0000"/>
          <w:sz w:val="24"/>
          <w:szCs w:val="24"/>
        </w:rPr>
        <w:t>Devnet3-N</w:t>
      </w:r>
      <w:r w:rsidRPr="002C1E02">
        <w:rPr>
          <w:color w:val="FF0000"/>
          <w:sz w:val="24"/>
          <w:szCs w:val="24"/>
        </w:rPr>
        <w:t>ama Lengkap</w:t>
      </w:r>
      <w:r w:rsidRPr="002C1E02">
        <w:rPr>
          <w:sz w:val="24"/>
          <w:szCs w:val="24"/>
        </w:rPr>
        <w:t>.PDF</w:t>
      </w:r>
    </w:p>
    <w:p w14:paraId="470D1682" w14:textId="6D86B644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Contoh: </w:t>
      </w:r>
      <w:r w:rsidR="002C1E02" w:rsidRPr="002C1E02">
        <w:rPr>
          <w:color w:val="FF0000"/>
          <w:sz w:val="24"/>
          <w:szCs w:val="24"/>
        </w:rPr>
        <w:t>Devnet3-Warsun Najib</w:t>
      </w:r>
      <w:r w:rsidRPr="002C1E02">
        <w:rPr>
          <w:sz w:val="24"/>
          <w:szCs w:val="24"/>
        </w:rPr>
        <w:t>.PDF</w:t>
      </w:r>
    </w:p>
    <w:p w14:paraId="1E4CAC39" w14:textId="41FCDD96" w:rsidR="00230672" w:rsidRPr="002C1E02" w:rsidRDefault="002C1E02" w:rsidP="0026472F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>4</w:t>
      </w:r>
      <w:r w:rsidR="00230672" w:rsidRPr="002C1E02">
        <w:rPr>
          <w:sz w:val="24"/>
          <w:szCs w:val="24"/>
        </w:rPr>
        <w:t xml:space="preserve">. Unggah file jawaban ke Netacad (link ini). Deadline: </w:t>
      </w:r>
      <w:r w:rsidRPr="002C1E02">
        <w:rPr>
          <w:sz w:val="24"/>
          <w:szCs w:val="24"/>
        </w:rPr>
        <w:t>17</w:t>
      </w:r>
      <w:r w:rsidR="00230672" w:rsidRPr="002C1E02">
        <w:rPr>
          <w:sz w:val="24"/>
          <w:szCs w:val="24"/>
        </w:rPr>
        <w:t xml:space="preserve"> </w:t>
      </w:r>
      <w:r w:rsidRPr="002C1E02">
        <w:rPr>
          <w:sz w:val="24"/>
          <w:szCs w:val="24"/>
        </w:rPr>
        <w:t xml:space="preserve">Maret </w:t>
      </w:r>
      <w:r w:rsidR="00230672" w:rsidRPr="002C1E02">
        <w:rPr>
          <w:sz w:val="24"/>
          <w:szCs w:val="24"/>
        </w:rPr>
        <w:t xml:space="preserve">2021, </w:t>
      </w:r>
      <w:r w:rsidRPr="002C1E02">
        <w:rPr>
          <w:sz w:val="24"/>
          <w:szCs w:val="24"/>
        </w:rPr>
        <w:t>09</w:t>
      </w:r>
      <w:r w:rsidR="00230672" w:rsidRPr="002C1E02">
        <w:rPr>
          <w:sz w:val="24"/>
          <w:szCs w:val="24"/>
        </w:rPr>
        <w:t>.</w:t>
      </w:r>
      <w:r w:rsidRPr="002C1E02">
        <w:rPr>
          <w:sz w:val="24"/>
          <w:szCs w:val="24"/>
        </w:rPr>
        <w:t>00</w:t>
      </w:r>
      <w:r w:rsidR="00230672" w:rsidRPr="002C1E02">
        <w:rPr>
          <w:sz w:val="24"/>
          <w:szCs w:val="24"/>
        </w:rPr>
        <w:t xml:space="preserve"> WIB. </w:t>
      </w:r>
    </w:p>
    <w:p w14:paraId="7849A88F" w14:textId="46B77DB4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>Selamat mengerjakan.</w:t>
      </w:r>
    </w:p>
    <w:p w14:paraId="085E3E8F" w14:textId="5DD36F3A" w:rsidR="00753525" w:rsidRPr="00BE5EFA" w:rsidRDefault="00753525" w:rsidP="00753525">
      <w:pPr>
        <w:pStyle w:val="BodyTextL25"/>
        <w:ind w:left="0"/>
        <w:rPr>
          <w:lang w:val="sv-SE"/>
        </w:rPr>
      </w:pPr>
      <w:r w:rsidRPr="00BE5EFA">
        <w:rPr>
          <w:lang w:val="sv-SE"/>
        </w:rPr>
        <w:t>Petunjuk: buka kembali lab 4.9.2 dan 8.6.7</w:t>
      </w:r>
    </w:p>
    <w:p w14:paraId="47C171EF" w14:textId="00F15E33" w:rsidR="00753525" w:rsidRPr="00BE5EFA" w:rsidRDefault="00753525" w:rsidP="00753525">
      <w:pPr>
        <w:pStyle w:val="BodyTextL25"/>
        <w:rPr>
          <w:lang w:val="sv-SE"/>
        </w:rPr>
      </w:pPr>
    </w:p>
    <w:p w14:paraId="011681F2" w14:textId="3E774E74" w:rsidR="00230672" w:rsidRDefault="002C1E02" w:rsidP="00D452F4">
      <w:pPr>
        <w:pStyle w:val="Heading1"/>
      </w:pPr>
      <w:r>
        <w:t>SKILL EXAM:</w:t>
      </w:r>
    </w:p>
    <w:p w14:paraId="69E75027" w14:textId="2A079CC9" w:rsidR="00D778DF" w:rsidRPr="00E70096" w:rsidRDefault="00D778DF" w:rsidP="00D452F4">
      <w:pPr>
        <w:pStyle w:val="Heading1"/>
      </w:pPr>
      <w:r w:rsidRPr="00E70096">
        <w:t>Objectives</w:t>
      </w:r>
    </w:p>
    <w:p w14:paraId="4DFAF804" w14:textId="6BE823A2" w:rsidR="00F76567" w:rsidRDefault="004C21CB" w:rsidP="000C5F0D">
      <w:pPr>
        <w:pStyle w:val="BodyTextL25Bold"/>
      </w:pPr>
      <w:r w:rsidRPr="004C21CB">
        <w:t>Part 1: Collect Required API Documentation</w:t>
      </w:r>
    </w:p>
    <w:p w14:paraId="43ABEDCB" w14:textId="1BA3398B" w:rsidR="004C21CB" w:rsidRDefault="004C21CB" w:rsidP="000C5F0D">
      <w:pPr>
        <w:pStyle w:val="BodyTextL25Bold"/>
      </w:pPr>
      <w:r w:rsidRPr="004C21CB">
        <w:t xml:space="preserve">Part 2: Code </w:t>
      </w:r>
      <w:r>
        <w:t>a</w:t>
      </w:r>
      <w:r w:rsidRPr="004C21CB">
        <w:t xml:space="preserve"> Webex Teams Bot</w:t>
      </w:r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2A308B60" w:rsidR="00F76567" w:rsidRDefault="00F76567" w:rsidP="00F76567">
      <w:pPr>
        <w:pStyle w:val="BodyTextL25"/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Webex Teams bot</w:t>
      </w:r>
      <w:r w:rsidR="00E83F8E">
        <w:t xml:space="preserve"> that </w:t>
      </w:r>
      <w:r w:rsidR="00A3709A">
        <w:t>integrates</w:t>
      </w:r>
      <w:r>
        <w:t xml:space="preserve"> </w:t>
      </w:r>
      <w:r w:rsidR="00A3709A">
        <w:t xml:space="preserve">Webex, </w:t>
      </w:r>
      <w:r>
        <w:t>MapQuest</w:t>
      </w:r>
      <w:r w:rsidR="00A3709A">
        <w:t>,</w:t>
      </w:r>
      <w:r w:rsidR="003E5198">
        <w:t xml:space="preserve"> and</w:t>
      </w:r>
      <w:r>
        <w:t xml:space="preserve"> ISS APIs. The code continuously checks for messages in a user specified Webex Teams room</w:t>
      </w:r>
      <w:r w:rsidR="00A3709A">
        <w:t xml:space="preserve"> that begins with a forward slash (</w:t>
      </w:r>
      <w:r>
        <w:t>/</w:t>
      </w:r>
      <w:r w:rsidR="002024B0">
        <w:t>)</w:t>
      </w:r>
      <w:r>
        <w:t xml:space="preserve"> followed by a city name (e.g. /Washington,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2024B0">
        <w:t>for</w:t>
      </w:r>
      <w:r>
        <w:t xml:space="preserve"> the specified city. </w:t>
      </w:r>
      <w:r w:rsidR="002024B0">
        <w:t>Next, these coordinates</w:t>
      </w:r>
      <w:r>
        <w:t xml:space="preserve"> are used with the ISS API to find the date and time of the next</w:t>
      </w:r>
      <w:r w:rsidR="003E5198">
        <w:t xml:space="preserve"> time</w:t>
      </w:r>
      <w:r>
        <w:t xml:space="preserve"> the ISS will fly over. </w:t>
      </w:r>
      <w:r w:rsidR="00AB2C3E">
        <w:t>Finally</w:t>
      </w:r>
      <w:r>
        <w:t xml:space="preserve">, a message is sent back to the Webex Teams room informing </w:t>
      </w:r>
      <w:r w:rsidR="00AB2C3E">
        <w:t xml:space="preserve">the user </w:t>
      </w:r>
      <w:r>
        <w:t xml:space="preserve">about the next flyover of the ISS </w:t>
      </w:r>
      <w:r w:rsidR="00AB2C3E">
        <w:t>for</w:t>
      </w:r>
      <w:r>
        <w:t xml:space="preserve"> the queried city.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>the Webex Teams bot</w:t>
      </w:r>
      <w:r>
        <w:t xml:space="preserve"> will:</w:t>
      </w:r>
    </w:p>
    <w:p w14:paraId="00584E22" w14:textId="6A862051" w:rsidR="00F76567" w:rsidRDefault="00F76567" w:rsidP="00F76567">
      <w:pPr>
        <w:pStyle w:val="Bulletlevel1"/>
      </w:pPr>
      <w:r>
        <w:t>Ask the user for their access token or to use the hard-coded access token.</w:t>
      </w:r>
    </w:p>
    <w:p w14:paraId="56BA2593" w14:textId="65833191" w:rsidR="00F76567" w:rsidRDefault="00F76567" w:rsidP="00F76567">
      <w:pPr>
        <w:pStyle w:val="Bulletlevel1"/>
      </w:pPr>
      <w:r>
        <w:t>Display a list of the user's Webex Teams rooms.</w:t>
      </w:r>
    </w:p>
    <w:p w14:paraId="3E404D39" w14:textId="1E0E47D3" w:rsidR="00F76567" w:rsidRDefault="00F76567" w:rsidP="00F76567">
      <w:pPr>
        <w:pStyle w:val="Bulletlevel1"/>
      </w:pPr>
      <w:r>
        <w:t>Ask the user which Webex Teams room to monitor for queries starting with “/”.</w:t>
      </w:r>
    </w:p>
    <w:p w14:paraId="43DF5D3F" w14:textId="05E94AB4" w:rsidR="00F76567" w:rsidRDefault="00F76567" w:rsidP="00F76567">
      <w:pPr>
        <w:pStyle w:val="Bulletlevel1"/>
      </w:pPr>
      <w:r>
        <w:t>Extract the city name of a message starting with “/” (e.g. /Washington, DC -&gt; Washington, DC)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569FB43B" w14:textId="2928C0C8" w:rsidR="00F76567" w:rsidRDefault="00F76567" w:rsidP="00F76567">
      <w:pPr>
        <w:pStyle w:val="Bulletlevel1"/>
      </w:pPr>
      <w:r>
        <w:t>Request the next flyover date and time using the ISS API.</w:t>
      </w:r>
    </w:p>
    <w:p w14:paraId="29ADBDE1" w14:textId="3BE58514" w:rsidR="00F76567" w:rsidRDefault="00F76567" w:rsidP="00F76567">
      <w:pPr>
        <w:pStyle w:val="Bulletlevel1"/>
      </w:pPr>
      <w:r>
        <w:t>Send the next ISS flyover information back to the specified Webex Teams room.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lastRenderedPageBreak/>
        <w:t>Required Resources</w:t>
      </w:r>
    </w:p>
    <w:p w14:paraId="48747618" w14:textId="4B06FB7E" w:rsidR="00F76567" w:rsidRDefault="00F76567" w:rsidP="00F76567">
      <w:pPr>
        <w:pStyle w:val="Bulletlevel1"/>
      </w:pPr>
      <w:r>
        <w:t>1 PC with operating system of your choice</w:t>
      </w:r>
    </w:p>
    <w:p w14:paraId="65EAF480" w14:textId="3F8E3DF4" w:rsidR="004E6F75" w:rsidRDefault="004E6F75" w:rsidP="00F76567">
      <w:pPr>
        <w:pStyle w:val="Bulletlevel1"/>
      </w:pPr>
      <w:r>
        <w:t>MapQuest and Webex Teams developer access</w:t>
      </w:r>
      <w:r w:rsidR="005E5BDA">
        <w:t xml:space="preserve"> and API keys</w:t>
      </w:r>
    </w:p>
    <w:p w14:paraId="36E35ECC" w14:textId="77777777" w:rsidR="00F76567" w:rsidRDefault="00F76567" w:rsidP="00F76567">
      <w:pPr>
        <w:pStyle w:val="Bulletlevel1"/>
      </w:pPr>
      <w:r>
        <w:t>Virtual Box or VMWare</w:t>
      </w:r>
    </w:p>
    <w:p w14:paraId="5944DAB7" w14:textId="4ADBEE2A" w:rsidR="00F76567" w:rsidRDefault="00F76567" w:rsidP="00F76567">
      <w:pPr>
        <w:pStyle w:val="Bulletlevel1"/>
      </w:pPr>
      <w:r>
        <w:t xml:space="preserve">DEVASC Virtual Machine </w:t>
      </w:r>
    </w:p>
    <w:p w14:paraId="724C91E1" w14:textId="2C7450BB" w:rsidR="00782C00" w:rsidRDefault="00782C00" w:rsidP="00F76567">
      <w:pPr>
        <w:pStyle w:val="Bulletlevel1"/>
      </w:pPr>
      <w:r>
        <w:t xml:space="preserve">The </w:t>
      </w:r>
      <w:r w:rsidRPr="00782C00">
        <w:rPr>
          <w:b/>
          <w:bCs/>
        </w:rPr>
        <w:t>devasc-sa.py</w:t>
      </w:r>
      <w:r>
        <w:t xml:space="preserve"> student script.</w:t>
      </w:r>
    </w:p>
    <w:p w14:paraId="0A83ACFA" w14:textId="2CB230CD" w:rsidR="004E6F75" w:rsidRDefault="004E6F75" w:rsidP="004E6F75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Pr="004E6F75">
        <w:t>: To protect application environments like Webex Teams from bots or malicious access attempts, most APIs rate limit availability. If you make a large number of the same API calls, your API call may be blocked for a specific amount of time. The timeout is usually less than 5 minutes.</w:t>
      </w:r>
    </w:p>
    <w:p w14:paraId="0279F08D" w14:textId="77777777" w:rsidR="00125806" w:rsidRDefault="00125806" w:rsidP="00D452F4">
      <w:pPr>
        <w:pStyle w:val="Heading1"/>
      </w:pPr>
      <w:r>
        <w:t>Instructions</w:t>
      </w:r>
    </w:p>
    <w:p w14:paraId="1B0E0CF1" w14:textId="5411F5F1" w:rsidR="00103401" w:rsidRDefault="00B94F6E" w:rsidP="00103401">
      <w:pPr>
        <w:pStyle w:val="Heading2"/>
      </w:pPr>
      <w:r>
        <w:t>Collect Required API Documentation</w:t>
      </w:r>
    </w:p>
    <w:p w14:paraId="50150354" w14:textId="1C2C9A8E" w:rsidR="00B94F6E" w:rsidRDefault="00B94F6E" w:rsidP="00B94F6E">
      <w:pPr>
        <w:pStyle w:val="BodyTextL25"/>
      </w:pPr>
      <w:r>
        <w:t xml:space="preserve">In this Part, you will </w:t>
      </w:r>
      <w:r w:rsidR="003B4778">
        <w:t>collect information from</w:t>
      </w:r>
      <w:r>
        <w:t xml:space="preserve"> the </w:t>
      </w:r>
      <w:r w:rsidR="00A23166">
        <w:t xml:space="preserve">Webex, </w:t>
      </w:r>
      <w:r>
        <w:t>MapQuest,</w:t>
      </w:r>
      <w:r w:rsidR="0080182A">
        <w:t xml:space="preserve"> and</w:t>
      </w:r>
      <w:r>
        <w:t xml:space="preserve"> ISS</w:t>
      </w:r>
      <w:r w:rsidR="00A23166">
        <w:t xml:space="preserve"> API</w:t>
      </w:r>
      <w:r>
        <w:t xml:space="preserve"> documentation</w:t>
      </w:r>
      <w:r w:rsidR="003B4778">
        <w:t xml:space="preserve">. This information will be required in Part 2 when you are coding </w:t>
      </w:r>
      <w:r w:rsidR="0080182A">
        <w:t>the</w:t>
      </w:r>
      <w:r w:rsidR="003B4778">
        <w:t xml:space="preserve"> Webex</w:t>
      </w:r>
      <w:r w:rsidR="0080182A">
        <w:t xml:space="preserve"> Teams</w:t>
      </w:r>
      <w:r w:rsidR="003B4778">
        <w:t xml:space="preserve"> bot.</w:t>
      </w:r>
      <w:r w:rsidR="00A23166">
        <w:t xml:space="preserve"> You will also investigate the Python </w:t>
      </w:r>
      <w:r w:rsidR="00A23166" w:rsidRPr="0080182A">
        <w:rPr>
          <w:b/>
          <w:bCs/>
        </w:rPr>
        <w:t>time</w:t>
      </w:r>
      <w:r w:rsidR="00A23166">
        <w:t xml:space="preserve"> library </w:t>
      </w:r>
      <w:r w:rsidR="0080182A">
        <w:t>that you will use</w:t>
      </w:r>
      <w:r w:rsidR="00A23166">
        <w:t xml:space="preserve"> to convert epoch time</w:t>
      </w:r>
      <w:r w:rsidR="0080182A">
        <w:t>stamps</w:t>
      </w:r>
      <w:r w:rsidR="00A23166">
        <w:t xml:space="preserve"> to</w:t>
      </w:r>
      <w:r w:rsidR="0080182A">
        <w:t xml:space="preserve"> a</w:t>
      </w:r>
      <w:r w:rsidR="00A23166">
        <w:t xml:space="preserve"> human readable</w:t>
      </w:r>
      <w:r w:rsidR="0080182A">
        <w:t xml:space="preserve"> date and</w:t>
      </w:r>
      <w:r w:rsidR="00A23166">
        <w:t xml:space="preserve"> time.</w:t>
      </w:r>
    </w:p>
    <w:p w14:paraId="03DC0E42" w14:textId="5DAEA236" w:rsidR="00C56D7E" w:rsidRDefault="00C56D7E" w:rsidP="008934FA">
      <w:pPr>
        <w:pStyle w:val="Heading3"/>
      </w:pPr>
      <w:r>
        <w:t>Launch the DEVASC VM.</w:t>
      </w:r>
    </w:p>
    <w:p w14:paraId="0F91D234" w14:textId="624AD914" w:rsidR="00C56D7E" w:rsidRPr="005C6A49" w:rsidRDefault="00C56D7E" w:rsidP="0099738E">
      <w:pPr>
        <w:pStyle w:val="BodyTextL25"/>
      </w:pPr>
      <w:r>
        <w:t>Although you can complete this Skills Assessment in other environments</w:t>
      </w:r>
      <w:r w:rsidR="002D6122">
        <w:t xml:space="preserve">, these instructions are for the DEVASC VM only. </w:t>
      </w:r>
      <w:r w:rsidR="0099738E">
        <w:t>Instructions for o</w:t>
      </w:r>
      <w:r w:rsidR="002D6122">
        <w:t>ther environments are not included.</w:t>
      </w:r>
    </w:p>
    <w:p w14:paraId="43D39CAE" w14:textId="4A8C4FBE" w:rsidR="008934FA" w:rsidRPr="001A6A56" w:rsidRDefault="008934FA" w:rsidP="008934FA">
      <w:pPr>
        <w:pStyle w:val="Heading3"/>
      </w:pPr>
      <w:r>
        <w:t>Investigate the documentation for Webex Teams rooms and message APIs.</w:t>
      </w:r>
    </w:p>
    <w:p w14:paraId="510B2D2A" w14:textId="77777777" w:rsidR="00635973" w:rsidRDefault="008934FA" w:rsidP="008934FA">
      <w:pPr>
        <w:pStyle w:val="SubStepAlpha"/>
      </w:pPr>
      <w:r>
        <w:t xml:space="preserve">Login to your developer account for Webex. </w:t>
      </w:r>
    </w:p>
    <w:p w14:paraId="282EA438" w14:textId="66A643F2" w:rsidR="008934FA" w:rsidRDefault="00EC7464" w:rsidP="008934FA">
      <w:pPr>
        <w:pStyle w:val="SubStepAlpha"/>
      </w:pPr>
      <w:r>
        <w:t xml:space="preserve">Locate and copy your personal access token. </w:t>
      </w:r>
      <w:r w:rsidR="003D4754">
        <w:t xml:space="preserve">What is the lifetime for your token? </w:t>
      </w:r>
      <w:r w:rsidR="004B6025">
        <w:t>_____________</w:t>
      </w:r>
      <w:r w:rsidR="00635973">
        <w:t xml:space="preserve"> </w:t>
      </w:r>
    </w:p>
    <w:p w14:paraId="205EB197" w14:textId="77777777" w:rsidR="008934FA" w:rsidRDefault="008934FA" w:rsidP="008934FA">
      <w:pPr>
        <w:pStyle w:val="SubStepAlpha"/>
      </w:pPr>
      <w:r>
        <w:t>Find the URL that will list all the rooms to which you belong.</w:t>
      </w:r>
      <w:r w:rsidRPr="00B13023">
        <w:t xml:space="preserve"> </w:t>
      </w:r>
      <w:r>
        <w:t>Record the HTTP method and URL:</w:t>
      </w:r>
    </w:p>
    <w:p w14:paraId="6BCFBF00" w14:textId="55C3CBA4" w:rsidR="008934FA" w:rsidRPr="004B6025" w:rsidRDefault="004B6025" w:rsidP="004B6025">
      <w:pPr>
        <w:pStyle w:val="BodyTextL50"/>
      </w:pPr>
      <w:r>
        <w:t>______________________________________________________________________________</w:t>
      </w:r>
    </w:p>
    <w:p w14:paraId="1BDF5857" w14:textId="23369E82" w:rsidR="008934FA" w:rsidRDefault="008934FA" w:rsidP="008934FA">
      <w:pPr>
        <w:pStyle w:val="SubStepAlpha"/>
      </w:pPr>
      <w:r>
        <w:t>Find the URL that list all the messages for a specified room. Record the HTTP method and URL:</w:t>
      </w:r>
    </w:p>
    <w:p w14:paraId="016BB1C7" w14:textId="4A69E14D" w:rsidR="00491B46" w:rsidRDefault="00491B46" w:rsidP="00491B46">
      <w:pPr>
        <w:pStyle w:val="BodyTextL50"/>
      </w:pPr>
      <w:r w:rsidRPr="00491B46">
        <w:t>______________________________________________________________________________</w:t>
      </w:r>
    </w:p>
    <w:p w14:paraId="36669A4C" w14:textId="5AF5212F" w:rsidR="008934FA" w:rsidRDefault="008934FA" w:rsidP="008934FA">
      <w:pPr>
        <w:pStyle w:val="SubStepAlpha"/>
      </w:pPr>
      <w:r>
        <w:t>Find the URL that will create a message for a specified room. Record the HTTP method and URL.</w:t>
      </w:r>
    </w:p>
    <w:p w14:paraId="0906FC97" w14:textId="7A8CF2E3" w:rsidR="00491B46" w:rsidRDefault="00491B46" w:rsidP="00491B46">
      <w:pPr>
        <w:pStyle w:val="BodyTextL50"/>
      </w:pPr>
      <w:r w:rsidRPr="00491B46">
        <w:t>______________________________________________________________________________</w:t>
      </w:r>
    </w:p>
    <w:p w14:paraId="6819B38E" w14:textId="3149ABEE" w:rsidR="001A6A56" w:rsidRPr="001A6A56" w:rsidRDefault="00B923E6" w:rsidP="001A6A56">
      <w:pPr>
        <w:pStyle w:val="Heading3"/>
      </w:pPr>
      <w:r>
        <w:t>Investigate the locations key for the MapQuest address API.</w:t>
      </w:r>
    </w:p>
    <w:p w14:paraId="6246727D" w14:textId="30286D68" w:rsidR="00EC7464" w:rsidRDefault="00EC7464" w:rsidP="00B923E6">
      <w:pPr>
        <w:pStyle w:val="SubStepAlpha"/>
      </w:pPr>
      <w:r>
        <w:t>Login to your developer account for MapQuest.</w:t>
      </w:r>
    </w:p>
    <w:p w14:paraId="19F9EA47" w14:textId="7D8FDA8F" w:rsidR="00EC7464" w:rsidRDefault="00EC7464" w:rsidP="00B923E6">
      <w:pPr>
        <w:pStyle w:val="SubStepAlpha"/>
      </w:pPr>
      <w:r>
        <w:t xml:space="preserve">Locate and copy </w:t>
      </w:r>
      <w:r w:rsidR="003D4754">
        <w:t xml:space="preserve">your Consumer Key. </w:t>
      </w:r>
      <w:r w:rsidR="00C52BF3">
        <w:t xml:space="preserve">When does your key expire? </w:t>
      </w:r>
      <w:r w:rsidR="00873F3E">
        <w:t>__________________</w:t>
      </w:r>
    </w:p>
    <w:p w14:paraId="3812CDF4" w14:textId="77777777" w:rsidR="004127DA" w:rsidRDefault="00635973" w:rsidP="004127DA">
      <w:pPr>
        <w:pStyle w:val="SubStepAlpha"/>
        <w:numPr>
          <w:ilvl w:val="0"/>
          <w:numId w:val="0"/>
        </w:numPr>
        <w:ind w:left="720"/>
      </w:pPr>
      <w:r>
        <w:t>The</w:t>
      </w:r>
      <w:r w:rsidR="00B94F6E" w:rsidRPr="00B94F6E">
        <w:t xml:space="preserve"> Webex</w:t>
      </w:r>
      <w:r>
        <w:t xml:space="preserve"> Teams</w:t>
      </w:r>
      <w:r w:rsidR="00B94F6E" w:rsidRPr="00B94F6E">
        <w:t xml:space="preserve"> bot will use location data returned by a call to the MapQuest address API. </w:t>
      </w:r>
    </w:p>
    <w:p w14:paraId="3B150738" w14:textId="7002D784" w:rsidR="00603927" w:rsidRDefault="00B923E6">
      <w:pPr>
        <w:pStyle w:val="SubStepAlpha"/>
      </w:pPr>
      <w:r>
        <w:t>Open Chromium</w:t>
      </w:r>
      <w:r w:rsidR="004F085E">
        <w:t xml:space="preserve"> and paste in the following URL</w:t>
      </w:r>
      <w:r w:rsidR="00603927">
        <w:t xml:space="preserve">, </w:t>
      </w:r>
      <w:r w:rsidR="004F085E">
        <w:t>replac</w:t>
      </w:r>
      <w:r w:rsidR="00603927">
        <w:t xml:space="preserve">ing </w:t>
      </w:r>
      <w:r w:rsidR="00955FB5" w:rsidRPr="00955FB5">
        <w:rPr>
          <w:b/>
          <w:bCs/>
        </w:rPr>
        <w:t>your_api_key</w:t>
      </w:r>
      <w:r w:rsidR="00955FB5">
        <w:t xml:space="preserve"> </w:t>
      </w:r>
      <w:r w:rsidR="004F085E">
        <w:t xml:space="preserve">with your </w:t>
      </w:r>
      <w:r w:rsidR="00955FB5">
        <w:t xml:space="preserve">MapQuest </w:t>
      </w:r>
      <w:r w:rsidR="004F085E">
        <w:t>key</w:t>
      </w:r>
      <w:r w:rsidR="00603927">
        <w:t>:</w:t>
      </w:r>
    </w:p>
    <w:p w14:paraId="22B39809" w14:textId="73136522" w:rsidR="00955FB5" w:rsidRDefault="00955FB5" w:rsidP="00955FB5">
      <w:pPr>
        <w:pStyle w:val="BodyTextL50"/>
      </w:pPr>
      <w:r w:rsidRPr="00955FB5">
        <w:t>https://www.mapquestapi.com/geocoding/v1/address?key=your_api_key&amp;location=Washington,DC</w:t>
      </w:r>
    </w:p>
    <w:p w14:paraId="501CFB64" w14:textId="57B281CB" w:rsidR="00231DCA" w:rsidRDefault="00603927" w:rsidP="00B923E6">
      <w:pPr>
        <w:pStyle w:val="SubStepAlpha"/>
      </w:pPr>
      <w:r>
        <w:t>Notice that the MapQuest locations key includes keys for latitude and longitude for the location you entered.</w:t>
      </w:r>
      <w:r w:rsidR="00D27D0F">
        <w:t xml:space="preserve"> </w:t>
      </w:r>
      <w:r w:rsidR="00C52BF3">
        <w:t>Record</w:t>
      </w:r>
      <w:r w:rsidR="00D27D0F">
        <w:t xml:space="preserve"> the </w:t>
      </w:r>
      <w:r w:rsidR="00D27D0F" w:rsidRPr="00F93BD0">
        <w:rPr>
          <w:b/>
          <w:bCs/>
        </w:rPr>
        <w:t>lat</w:t>
      </w:r>
      <w:r w:rsidR="00D27D0F">
        <w:t xml:space="preserve"> and </w:t>
      </w:r>
      <w:r w:rsidR="00D27D0F" w:rsidRPr="00F93BD0">
        <w:rPr>
          <w:b/>
          <w:bCs/>
        </w:rPr>
        <w:t>lng</w:t>
      </w:r>
      <w:r w:rsidR="00D27D0F">
        <w:t xml:space="preserve"> values returned by MapQuest for Washington, D.C</w:t>
      </w:r>
      <w:r w:rsidR="00C52BF3">
        <w:t xml:space="preserve"> in the code below.</w:t>
      </w:r>
    </w:p>
    <w:p w14:paraId="585D19D1" w14:textId="77777777" w:rsidR="00AC5D11" w:rsidRDefault="00AC5D11" w:rsidP="00AC5D11">
      <w:pPr>
        <w:pStyle w:val="CMDOutput"/>
      </w:pPr>
      <w:r>
        <w:t>{</w:t>
      </w:r>
    </w:p>
    <w:p w14:paraId="06B44C62" w14:textId="77777777" w:rsidR="00AC5D11" w:rsidRDefault="00AC5D11" w:rsidP="00AC5D11">
      <w:pPr>
        <w:pStyle w:val="CMDOutput"/>
      </w:pPr>
      <w:r>
        <w:t xml:space="preserve">    "info": {</w:t>
      </w:r>
    </w:p>
    <w:p w14:paraId="4DE3084B" w14:textId="77777777" w:rsidR="00AC5D11" w:rsidRDefault="00AC5D11" w:rsidP="00AC5D11">
      <w:pPr>
        <w:pStyle w:val="CMDOutput"/>
      </w:pPr>
      <w:r>
        <w:t xml:space="preserve">        </w:t>
      </w:r>
      <w:r w:rsidRPr="005E5BDA">
        <w:t>"statuscode": 0,</w:t>
      </w:r>
    </w:p>
    <w:p w14:paraId="19C20408" w14:textId="77777777" w:rsidR="00AC5D11" w:rsidRDefault="00AC5D11" w:rsidP="00AC5D11">
      <w:pPr>
        <w:pStyle w:val="CMDOutput"/>
      </w:pPr>
      <w:r>
        <w:lastRenderedPageBreak/>
        <w:t xml:space="preserve">        "copyright": {</w:t>
      </w:r>
    </w:p>
    <w:p w14:paraId="43217821" w14:textId="77777777" w:rsidR="00AC5D11" w:rsidRDefault="00AC5D11" w:rsidP="00AC5D11">
      <w:pPr>
        <w:pStyle w:val="CMDOutput"/>
      </w:pPr>
      <w:r>
        <w:t xml:space="preserve">            "text": "© 2020 MapQuest, Inc.",</w:t>
      </w:r>
    </w:p>
    <w:p w14:paraId="760A5FEE" w14:textId="77777777" w:rsidR="00AC5D11" w:rsidRDefault="00AC5D11" w:rsidP="00AC5D11">
      <w:pPr>
        <w:pStyle w:val="CMDOutput"/>
      </w:pPr>
      <w:r>
        <w:t xml:space="preserve">            "imageUrl": "http://api.mqcdn.com/res/mqlogo.gif",</w:t>
      </w:r>
    </w:p>
    <w:p w14:paraId="070F146B" w14:textId="77777777" w:rsidR="00AC5D11" w:rsidRDefault="00AC5D11" w:rsidP="00AC5D11">
      <w:pPr>
        <w:pStyle w:val="CMDOutput"/>
      </w:pPr>
      <w:r>
        <w:t xml:space="preserve">            "imageAltText": "© 2020 MapQuest, Inc."</w:t>
      </w:r>
    </w:p>
    <w:p w14:paraId="688EF029" w14:textId="77777777" w:rsidR="00AC5D11" w:rsidRDefault="00AC5D11" w:rsidP="00AC5D11">
      <w:pPr>
        <w:pStyle w:val="CMDOutput"/>
      </w:pPr>
      <w:r>
        <w:t xml:space="preserve">        },</w:t>
      </w:r>
    </w:p>
    <w:p w14:paraId="4EA043F0" w14:textId="77777777" w:rsidR="00AC5D11" w:rsidRDefault="00AC5D11" w:rsidP="00AC5D11">
      <w:pPr>
        <w:pStyle w:val="CMDOutput"/>
      </w:pPr>
      <w:r>
        <w:t xml:space="preserve">        "messages": []</w:t>
      </w:r>
    </w:p>
    <w:p w14:paraId="755B2F5E" w14:textId="77777777" w:rsidR="00AC5D11" w:rsidRDefault="00AC5D11" w:rsidP="00AC5D11">
      <w:pPr>
        <w:pStyle w:val="CMDOutput"/>
      </w:pPr>
      <w:r>
        <w:t xml:space="preserve">    },</w:t>
      </w:r>
    </w:p>
    <w:p w14:paraId="4635198A" w14:textId="77777777" w:rsidR="00AC5D11" w:rsidRDefault="00AC5D11" w:rsidP="00AC5D11">
      <w:pPr>
        <w:pStyle w:val="CMDOutput"/>
      </w:pPr>
      <w:r>
        <w:t xml:space="preserve">    "options": {</w:t>
      </w:r>
    </w:p>
    <w:p w14:paraId="7E21AEA7" w14:textId="77777777" w:rsidR="00AC5D11" w:rsidRDefault="00AC5D11" w:rsidP="00AC5D11">
      <w:pPr>
        <w:pStyle w:val="CMDOutput"/>
      </w:pPr>
      <w:r>
        <w:t xml:space="preserve">        "maxResults": -1,</w:t>
      </w:r>
    </w:p>
    <w:p w14:paraId="6D362F9B" w14:textId="77777777" w:rsidR="00AC5D11" w:rsidRDefault="00AC5D11" w:rsidP="00AC5D11">
      <w:pPr>
        <w:pStyle w:val="CMDOutput"/>
      </w:pPr>
      <w:r>
        <w:t xml:space="preserve">        "thumbMaps": true,</w:t>
      </w:r>
    </w:p>
    <w:p w14:paraId="52CD3FB9" w14:textId="77777777" w:rsidR="00AC5D11" w:rsidRDefault="00AC5D11" w:rsidP="00AC5D11">
      <w:pPr>
        <w:pStyle w:val="CMDOutput"/>
      </w:pPr>
      <w:r>
        <w:t xml:space="preserve">        "ignoreLatLngInput": false</w:t>
      </w:r>
    </w:p>
    <w:p w14:paraId="27128422" w14:textId="77777777" w:rsidR="00AC5D11" w:rsidRDefault="00AC5D11" w:rsidP="00AC5D11">
      <w:pPr>
        <w:pStyle w:val="CMDOutput"/>
      </w:pPr>
      <w:r>
        <w:t xml:space="preserve">    },</w:t>
      </w:r>
    </w:p>
    <w:p w14:paraId="0C63E3B9" w14:textId="77777777" w:rsidR="00AC5D11" w:rsidRDefault="00AC5D11" w:rsidP="00AC5D11">
      <w:pPr>
        <w:pStyle w:val="CMDOutput"/>
      </w:pPr>
      <w:r>
        <w:t xml:space="preserve">    "results": [</w:t>
      </w:r>
    </w:p>
    <w:p w14:paraId="6F23DBBD" w14:textId="77777777" w:rsidR="00AC5D11" w:rsidRDefault="00AC5D11" w:rsidP="00AC5D11">
      <w:pPr>
        <w:pStyle w:val="CMDOutput"/>
      </w:pPr>
      <w:r>
        <w:t xml:space="preserve">        {</w:t>
      </w:r>
    </w:p>
    <w:p w14:paraId="4DB1CFF4" w14:textId="77777777" w:rsidR="00AC5D11" w:rsidRDefault="00AC5D11" w:rsidP="00AC5D11">
      <w:pPr>
        <w:pStyle w:val="CMDOutput"/>
      </w:pPr>
      <w:r>
        <w:t xml:space="preserve">            "providedLocation": {</w:t>
      </w:r>
    </w:p>
    <w:p w14:paraId="3983ABDE" w14:textId="77777777" w:rsidR="00AC5D11" w:rsidRDefault="00AC5D11" w:rsidP="00AC5D11">
      <w:pPr>
        <w:pStyle w:val="CMDOutput"/>
      </w:pPr>
      <w:r>
        <w:t xml:space="preserve">                </w:t>
      </w:r>
      <w:r w:rsidRPr="00AC5D11">
        <w:rPr>
          <w:highlight w:val="yellow"/>
        </w:rPr>
        <w:t>"location": "Washington,DC"</w:t>
      </w:r>
    </w:p>
    <w:p w14:paraId="0B653087" w14:textId="77777777" w:rsidR="00AC5D11" w:rsidRDefault="00AC5D11" w:rsidP="00AC5D11">
      <w:pPr>
        <w:pStyle w:val="CMDOutput"/>
      </w:pPr>
      <w:r>
        <w:t xml:space="preserve">            },</w:t>
      </w:r>
    </w:p>
    <w:p w14:paraId="44036C75" w14:textId="77777777" w:rsidR="00AC5D11" w:rsidRDefault="00AC5D11" w:rsidP="00AC5D11">
      <w:pPr>
        <w:pStyle w:val="CMDOutput"/>
      </w:pPr>
      <w:r>
        <w:t xml:space="preserve">            </w:t>
      </w:r>
      <w:r w:rsidRPr="005E5BDA">
        <w:rPr>
          <w:highlight w:val="yellow"/>
        </w:rPr>
        <w:t>"locations": [</w:t>
      </w:r>
    </w:p>
    <w:p w14:paraId="52648DEF" w14:textId="77777777" w:rsidR="00AC5D11" w:rsidRDefault="00AC5D11" w:rsidP="00AC5D11">
      <w:pPr>
        <w:pStyle w:val="CMDOutput"/>
      </w:pPr>
      <w:r>
        <w:t xml:space="preserve">                {</w:t>
      </w:r>
    </w:p>
    <w:p w14:paraId="76A5E3F6" w14:textId="77777777" w:rsidR="00AC5D11" w:rsidRDefault="00AC5D11" w:rsidP="00AC5D11">
      <w:pPr>
        <w:pStyle w:val="CMDOutput"/>
      </w:pPr>
      <w:r>
        <w:t xml:space="preserve">                    "street": "",</w:t>
      </w:r>
    </w:p>
    <w:p w14:paraId="552741E9" w14:textId="77777777" w:rsidR="00AC5D11" w:rsidRDefault="00AC5D11" w:rsidP="00AC5D11">
      <w:pPr>
        <w:pStyle w:val="CMDOutput"/>
      </w:pPr>
      <w:r>
        <w:t xml:space="preserve">                    "adminArea6": "",</w:t>
      </w:r>
    </w:p>
    <w:p w14:paraId="5E187710" w14:textId="77777777" w:rsidR="00AC5D11" w:rsidRDefault="00AC5D11" w:rsidP="00AC5D11">
      <w:pPr>
        <w:pStyle w:val="CMDOutput"/>
      </w:pPr>
      <w:r>
        <w:t xml:space="preserve">                    "adminArea6Type": "Neighborhood",</w:t>
      </w:r>
    </w:p>
    <w:p w14:paraId="6B9C7E78" w14:textId="77777777" w:rsidR="00AC5D11" w:rsidRDefault="00AC5D11" w:rsidP="00AC5D11">
      <w:pPr>
        <w:pStyle w:val="CMDOutput"/>
      </w:pPr>
      <w:r>
        <w:t xml:space="preserve">                    "adminArea5": "Washington",</w:t>
      </w:r>
    </w:p>
    <w:p w14:paraId="6DACC3BE" w14:textId="77777777" w:rsidR="00AC5D11" w:rsidRDefault="00AC5D11" w:rsidP="00AC5D11">
      <w:pPr>
        <w:pStyle w:val="CMDOutput"/>
      </w:pPr>
      <w:r>
        <w:t xml:space="preserve">                    "adminArea5Type": "City",</w:t>
      </w:r>
    </w:p>
    <w:p w14:paraId="17DE3D7F" w14:textId="77777777" w:rsidR="00AC5D11" w:rsidRDefault="00AC5D11" w:rsidP="00AC5D11">
      <w:pPr>
        <w:pStyle w:val="CMDOutput"/>
      </w:pPr>
      <w:r>
        <w:t xml:space="preserve">                    "adminArea4": "District of Columbia",</w:t>
      </w:r>
    </w:p>
    <w:p w14:paraId="43E9F326" w14:textId="77777777" w:rsidR="00AC5D11" w:rsidRDefault="00AC5D11" w:rsidP="00AC5D11">
      <w:pPr>
        <w:pStyle w:val="CMDOutput"/>
      </w:pPr>
      <w:r>
        <w:t xml:space="preserve">                    "adminArea4Type": "County",</w:t>
      </w:r>
    </w:p>
    <w:p w14:paraId="0121D39F" w14:textId="77777777" w:rsidR="00AC5D11" w:rsidRDefault="00AC5D11" w:rsidP="00AC5D11">
      <w:pPr>
        <w:pStyle w:val="CMDOutput"/>
      </w:pPr>
      <w:r>
        <w:t xml:space="preserve">                    "adminArea3": "DC",</w:t>
      </w:r>
    </w:p>
    <w:p w14:paraId="09C033F0" w14:textId="77777777" w:rsidR="00AC5D11" w:rsidRDefault="00AC5D11" w:rsidP="00AC5D11">
      <w:pPr>
        <w:pStyle w:val="CMDOutput"/>
      </w:pPr>
      <w:r>
        <w:t xml:space="preserve">                    "adminArea3Type": "State",</w:t>
      </w:r>
    </w:p>
    <w:p w14:paraId="2D952201" w14:textId="77777777" w:rsidR="00AC5D11" w:rsidRDefault="00AC5D11" w:rsidP="00AC5D11">
      <w:pPr>
        <w:pStyle w:val="CMDOutput"/>
      </w:pPr>
      <w:r>
        <w:t xml:space="preserve">                    "adminArea1": "US",</w:t>
      </w:r>
    </w:p>
    <w:p w14:paraId="4D465EF6" w14:textId="77777777" w:rsidR="00AC5D11" w:rsidRDefault="00AC5D11" w:rsidP="00AC5D11">
      <w:pPr>
        <w:pStyle w:val="CMDOutput"/>
      </w:pPr>
      <w:r>
        <w:t xml:space="preserve">                    "adminArea1Type": "Country",</w:t>
      </w:r>
    </w:p>
    <w:p w14:paraId="1FB5D65A" w14:textId="77777777" w:rsidR="00AC5D11" w:rsidRDefault="00AC5D11" w:rsidP="00AC5D11">
      <w:pPr>
        <w:pStyle w:val="CMDOutput"/>
      </w:pPr>
      <w:r>
        <w:t xml:space="preserve">                    "postalCode": "",</w:t>
      </w:r>
    </w:p>
    <w:p w14:paraId="1DED07B9" w14:textId="77777777" w:rsidR="00AC5D11" w:rsidRDefault="00AC5D11" w:rsidP="00AC5D11">
      <w:pPr>
        <w:pStyle w:val="CMDOutput"/>
      </w:pPr>
      <w:r>
        <w:t xml:space="preserve">                    "geocodeQualityCode": "A5XAX",</w:t>
      </w:r>
    </w:p>
    <w:p w14:paraId="294E138F" w14:textId="77777777" w:rsidR="00AC5D11" w:rsidRDefault="00AC5D11" w:rsidP="00AC5D11">
      <w:pPr>
        <w:pStyle w:val="CMDOutput"/>
      </w:pPr>
      <w:r>
        <w:t xml:space="preserve">                    "geocodeQuality": "CITY",</w:t>
      </w:r>
    </w:p>
    <w:p w14:paraId="33511623" w14:textId="77777777" w:rsidR="00AC5D11" w:rsidRDefault="00AC5D11" w:rsidP="00AC5D11">
      <w:pPr>
        <w:pStyle w:val="CMDOutput"/>
      </w:pPr>
      <w:r>
        <w:t xml:space="preserve">                    "dragPoint": false,</w:t>
      </w:r>
    </w:p>
    <w:p w14:paraId="48CB179A" w14:textId="77777777" w:rsidR="00AC5D11" w:rsidRDefault="00AC5D11" w:rsidP="00AC5D11">
      <w:pPr>
        <w:pStyle w:val="CMDOutput"/>
      </w:pPr>
      <w:r>
        <w:t xml:space="preserve">                    "sideOfStreet": "N",</w:t>
      </w:r>
    </w:p>
    <w:p w14:paraId="32555573" w14:textId="77777777" w:rsidR="00AC5D11" w:rsidRDefault="00AC5D11" w:rsidP="00AC5D11">
      <w:pPr>
        <w:pStyle w:val="CMDOutput"/>
      </w:pPr>
      <w:r>
        <w:t xml:space="preserve">                    "linkId": "282772166",</w:t>
      </w:r>
    </w:p>
    <w:p w14:paraId="0EBBE2D7" w14:textId="77777777" w:rsidR="00AC5D11" w:rsidRDefault="00AC5D11" w:rsidP="00AC5D11">
      <w:pPr>
        <w:pStyle w:val="CMDOutput"/>
      </w:pPr>
      <w:r>
        <w:t xml:space="preserve">                    "unknownInput": "",</w:t>
      </w:r>
    </w:p>
    <w:p w14:paraId="58F9FF36" w14:textId="77777777" w:rsidR="00AC5D11" w:rsidRDefault="00AC5D11" w:rsidP="00AC5D11">
      <w:pPr>
        <w:pStyle w:val="CMDOutput"/>
      </w:pPr>
      <w:r>
        <w:t xml:space="preserve">                    "type": "s",</w:t>
      </w:r>
    </w:p>
    <w:p w14:paraId="09C0A1CC" w14:textId="77777777" w:rsidR="00AC5D11" w:rsidRDefault="00AC5D11" w:rsidP="00AC5D11">
      <w:pPr>
        <w:pStyle w:val="CMDOutput"/>
      </w:pPr>
      <w:r>
        <w:t xml:space="preserve">                    "latLng": {</w:t>
      </w:r>
    </w:p>
    <w:p w14:paraId="3E0BC728" w14:textId="77777777" w:rsidR="00AC5D11" w:rsidRDefault="00AC5D11" w:rsidP="00AC5D11">
      <w:pPr>
        <w:pStyle w:val="CMDOutput"/>
      </w:pPr>
      <w:r>
        <w:t xml:space="preserve">                        "lat": 38.892062,</w:t>
      </w:r>
    </w:p>
    <w:p w14:paraId="64E41E46" w14:textId="77777777" w:rsidR="00AC5D11" w:rsidRDefault="00AC5D11" w:rsidP="00AC5D11">
      <w:pPr>
        <w:pStyle w:val="CMDOutput"/>
      </w:pPr>
      <w:r>
        <w:t xml:space="preserve">                        "lng": -77.019912</w:t>
      </w:r>
    </w:p>
    <w:p w14:paraId="1E6A4DFB" w14:textId="77777777" w:rsidR="00AC5D11" w:rsidRDefault="00AC5D11" w:rsidP="00AC5D11">
      <w:pPr>
        <w:pStyle w:val="CMDOutput"/>
      </w:pPr>
      <w:r>
        <w:t xml:space="preserve">                    },</w:t>
      </w:r>
    </w:p>
    <w:p w14:paraId="6F3E54E5" w14:textId="77777777" w:rsidR="00AC5D11" w:rsidRDefault="00AC5D11" w:rsidP="00AC5D11">
      <w:pPr>
        <w:pStyle w:val="CMDOutput"/>
      </w:pPr>
      <w:r>
        <w:t xml:space="preserve">                    </w:t>
      </w:r>
      <w:r w:rsidRPr="003C12F9">
        <w:rPr>
          <w:highlight w:val="yellow"/>
        </w:rPr>
        <w:t>"displayLatLng": {</w:t>
      </w:r>
    </w:p>
    <w:p w14:paraId="454BD6AB" w14:textId="1AC383DF" w:rsidR="00AC5D11" w:rsidRPr="00780C57" w:rsidRDefault="00AC5D11" w:rsidP="00780C57">
      <w:pPr>
        <w:pStyle w:val="CMDOutput"/>
      </w:pPr>
      <w:r w:rsidRPr="00780C57">
        <w:t xml:space="preserve">                        </w:t>
      </w:r>
      <w:r w:rsidRPr="00780C57">
        <w:rPr>
          <w:highlight w:val="yellow"/>
        </w:rPr>
        <w:t xml:space="preserve">"lat": </w:t>
      </w:r>
      <w:r w:rsidR="00873F3E" w:rsidRPr="00780C57">
        <w:rPr>
          <w:rStyle w:val="CMDOutputRedChar"/>
          <w:color w:val="auto"/>
        </w:rPr>
        <w:t>______________</w:t>
      </w:r>
      <w:r w:rsidRPr="00780C57">
        <w:t>,</w:t>
      </w:r>
    </w:p>
    <w:p w14:paraId="0977332B" w14:textId="4172D6F9" w:rsidR="00AC5D11" w:rsidRPr="00780C57" w:rsidRDefault="00AC5D11" w:rsidP="00780C57">
      <w:pPr>
        <w:pStyle w:val="CMDOutput"/>
      </w:pPr>
      <w:r w:rsidRPr="00780C57">
        <w:t xml:space="preserve">                        </w:t>
      </w:r>
      <w:r w:rsidRPr="00780C57">
        <w:rPr>
          <w:highlight w:val="yellow"/>
        </w:rPr>
        <w:t xml:space="preserve">"lng": </w:t>
      </w:r>
      <w:r w:rsidR="00873F3E" w:rsidRPr="00780C57">
        <w:rPr>
          <w:rStyle w:val="CMDOutputRedChar"/>
          <w:color w:val="auto"/>
        </w:rPr>
        <w:t>______________</w:t>
      </w:r>
    </w:p>
    <w:p w14:paraId="3CF2B251" w14:textId="77777777" w:rsidR="00AC5D11" w:rsidRDefault="00AC5D11" w:rsidP="00AC5D11">
      <w:pPr>
        <w:pStyle w:val="CMDOutput"/>
      </w:pPr>
      <w:r>
        <w:t xml:space="preserve">                    },</w:t>
      </w:r>
    </w:p>
    <w:p w14:paraId="45AFA205" w14:textId="5A3C1E3B" w:rsidR="00AC5D11" w:rsidRDefault="00D27D0F" w:rsidP="00AC5D11">
      <w:pPr>
        <w:pStyle w:val="CMDOutput"/>
      </w:pPr>
      <w:r>
        <w:t>&lt;output omitted&gt;</w:t>
      </w:r>
    </w:p>
    <w:p w14:paraId="7DE7766D" w14:textId="77777777" w:rsidR="00AC5D11" w:rsidRDefault="00AC5D11" w:rsidP="00AC5D11">
      <w:pPr>
        <w:pStyle w:val="CMDOutput"/>
      </w:pPr>
      <w:r>
        <w:t xml:space="preserve">                }</w:t>
      </w:r>
    </w:p>
    <w:p w14:paraId="33B720EB" w14:textId="77777777" w:rsidR="00AC5D11" w:rsidRDefault="00AC5D11" w:rsidP="00AC5D11">
      <w:pPr>
        <w:pStyle w:val="CMDOutput"/>
      </w:pPr>
      <w:r>
        <w:t xml:space="preserve">            ]</w:t>
      </w:r>
    </w:p>
    <w:p w14:paraId="1376B1D0" w14:textId="77777777" w:rsidR="00AC5D11" w:rsidRDefault="00AC5D11" w:rsidP="00AC5D11">
      <w:pPr>
        <w:pStyle w:val="CMDOutput"/>
      </w:pPr>
      <w:r>
        <w:lastRenderedPageBreak/>
        <w:t xml:space="preserve">        }</w:t>
      </w:r>
    </w:p>
    <w:p w14:paraId="4B903541" w14:textId="77777777" w:rsidR="00AC5D11" w:rsidRDefault="00AC5D11" w:rsidP="00AC5D11">
      <w:pPr>
        <w:pStyle w:val="CMDOutput"/>
      </w:pPr>
      <w:r>
        <w:t xml:space="preserve">    ]</w:t>
      </w:r>
    </w:p>
    <w:p w14:paraId="21FA23CB" w14:textId="7657DD65" w:rsidR="00AC5D11" w:rsidRPr="000A019D" w:rsidRDefault="00AC5D11" w:rsidP="00AC5D11">
      <w:pPr>
        <w:pStyle w:val="CMDOutput"/>
      </w:pPr>
      <w:r>
        <w:t>}</w:t>
      </w:r>
    </w:p>
    <w:p w14:paraId="02E519B4" w14:textId="39F02DE0" w:rsidR="00231DCA" w:rsidRDefault="00775C9C" w:rsidP="00457934">
      <w:pPr>
        <w:pStyle w:val="Heading3"/>
      </w:pPr>
      <w:r>
        <w:t xml:space="preserve">Investigate </w:t>
      </w:r>
      <w:r w:rsidR="00F93BD0">
        <w:t>the</w:t>
      </w:r>
      <w:r w:rsidR="00426E6A">
        <w:t xml:space="preserve"> documentation for the</w:t>
      </w:r>
      <w:r w:rsidR="00F93BD0">
        <w:t xml:space="preserve"> </w:t>
      </w:r>
      <w:r>
        <w:t xml:space="preserve">ISS </w:t>
      </w:r>
      <w:r w:rsidR="009F7E7D">
        <w:t>pass times API.</w:t>
      </w:r>
    </w:p>
    <w:p w14:paraId="61A663E4" w14:textId="539E4314" w:rsidR="00AC5493" w:rsidRDefault="00AC5493" w:rsidP="008402F2">
      <w:pPr>
        <w:pStyle w:val="SubStepAlpha"/>
      </w:pPr>
      <w:r>
        <w:t xml:space="preserve">Search for </w:t>
      </w:r>
      <w:r w:rsidR="00B141DB">
        <w:t>“</w:t>
      </w:r>
      <w:r>
        <w:t>ISS API documentation</w:t>
      </w:r>
      <w:r w:rsidR="00B141DB">
        <w:t>”</w:t>
      </w:r>
      <w:r>
        <w:t xml:space="preserve"> on the internet. </w:t>
      </w:r>
    </w:p>
    <w:p w14:paraId="67E753FC" w14:textId="6F0BE133" w:rsidR="00AC5493" w:rsidRDefault="00AC5493" w:rsidP="008402F2">
      <w:pPr>
        <w:pStyle w:val="SubStepAlpha"/>
      </w:pPr>
      <w:r>
        <w:t>On the ISS</w:t>
      </w:r>
      <w:r w:rsidR="0065775A">
        <w:t xml:space="preserve"> API documentation website, click the API documentation for </w:t>
      </w:r>
      <w:r w:rsidR="0065775A" w:rsidRPr="008245EF">
        <w:rPr>
          <w:b/>
          <w:bCs/>
        </w:rPr>
        <w:t>ISS Pass Times</w:t>
      </w:r>
      <w:r w:rsidR="0065775A">
        <w:t>.</w:t>
      </w:r>
    </w:p>
    <w:p w14:paraId="35CB506C" w14:textId="6DADEB4A" w:rsidR="00DE6A2C" w:rsidRDefault="00DE6A2C" w:rsidP="008402F2">
      <w:pPr>
        <w:pStyle w:val="SubStepAlpha"/>
      </w:pPr>
      <w:r>
        <w:t>What are the two required parameters</w:t>
      </w:r>
      <w:r w:rsidR="00B141DB">
        <w:t xml:space="preserve"> (called </w:t>
      </w:r>
      <w:r w:rsidR="00B141DB" w:rsidRPr="00C63F0B">
        <w:rPr>
          <w:b/>
          <w:bCs/>
        </w:rPr>
        <w:t>query strings</w:t>
      </w:r>
      <w:r w:rsidR="00B141DB">
        <w:t xml:space="preserve"> on the website)</w:t>
      </w:r>
      <w:r>
        <w:t xml:space="preserve"> for th</w:t>
      </w:r>
      <w:r w:rsidR="00A23D60">
        <w:t xml:space="preserve">e ISS </w:t>
      </w:r>
      <w:r w:rsidR="008245EF">
        <w:t>p</w:t>
      </w:r>
      <w:r w:rsidR="00A23D60">
        <w:t xml:space="preserve">ass </w:t>
      </w:r>
      <w:r w:rsidR="008245EF">
        <w:t>t</w:t>
      </w:r>
      <w:r w:rsidR="00A23D60">
        <w:t>imes API?</w:t>
      </w:r>
    </w:p>
    <w:p w14:paraId="4428781C" w14:textId="4EB12EA6" w:rsidR="00873F3E" w:rsidRPr="00873F3E" w:rsidRDefault="00873F3E" w:rsidP="00873F3E">
      <w:pPr>
        <w:pStyle w:val="BodyTextL50"/>
      </w:pPr>
      <w:r w:rsidRPr="00873F3E">
        <w:t>______________________________________________________________________________</w:t>
      </w:r>
    </w:p>
    <w:p w14:paraId="172060E9" w14:textId="79FCFAD2" w:rsidR="00115E63" w:rsidRDefault="00115E63" w:rsidP="008402F2">
      <w:pPr>
        <w:pStyle w:val="SubStepAlpha"/>
      </w:pPr>
      <w:r>
        <w:t>What are the optional parameters for the ISS pass times API?</w:t>
      </w:r>
    </w:p>
    <w:p w14:paraId="7A8497F9" w14:textId="40D4F0AE" w:rsidR="00873F3E" w:rsidRDefault="00873F3E" w:rsidP="00873F3E">
      <w:pPr>
        <w:pStyle w:val="BodyTextL50"/>
      </w:pPr>
      <w:r w:rsidRPr="00873F3E">
        <w:t>______________________________________________________________________________</w:t>
      </w:r>
    </w:p>
    <w:p w14:paraId="31F65E73" w14:textId="442216E8" w:rsidR="00DE3D79" w:rsidRDefault="00DE3D79" w:rsidP="008402F2">
      <w:pPr>
        <w:pStyle w:val="SubStepAlpha"/>
      </w:pPr>
      <w:r>
        <w:t>What is the URL</w:t>
      </w:r>
      <w:r w:rsidR="00B84D6A">
        <w:t xml:space="preserve"> for the ISS </w:t>
      </w:r>
      <w:r w:rsidR="008245EF">
        <w:t>p</w:t>
      </w:r>
      <w:r w:rsidR="00B84D6A">
        <w:t xml:space="preserve">ass </w:t>
      </w:r>
      <w:r w:rsidR="008245EF">
        <w:t>t</w:t>
      </w:r>
      <w:r w:rsidR="00B84D6A">
        <w:t>imes API?</w:t>
      </w:r>
    </w:p>
    <w:p w14:paraId="6AD597FF" w14:textId="21027D32" w:rsidR="00873F3E" w:rsidRDefault="00873F3E" w:rsidP="00873F3E">
      <w:pPr>
        <w:pStyle w:val="BodyTextL50"/>
      </w:pPr>
      <w:r w:rsidRPr="00873F3E">
        <w:t>______________________________________________________________________________</w:t>
      </w:r>
    </w:p>
    <w:p w14:paraId="6D7BA220" w14:textId="70BD7C00" w:rsidR="00FF2DD1" w:rsidRDefault="008245EF" w:rsidP="008245EF">
      <w:pPr>
        <w:pStyle w:val="Heading3"/>
      </w:pPr>
      <w:r w:rsidRPr="008245EF">
        <w:t xml:space="preserve">Investigate the response key for the ISS </w:t>
      </w:r>
      <w:r>
        <w:t>p</w:t>
      </w:r>
      <w:r w:rsidRPr="008245EF">
        <w:t>ass times API.</w:t>
      </w:r>
    </w:p>
    <w:p w14:paraId="4528E665" w14:textId="4D1B8270" w:rsidR="008245EF" w:rsidRDefault="008245EF" w:rsidP="008245EF">
      <w:pPr>
        <w:pStyle w:val="SubStepAlpha"/>
      </w:pPr>
      <w:r>
        <w:t xml:space="preserve">Open </w:t>
      </w:r>
      <w:r w:rsidRPr="00FF2DD1">
        <w:rPr>
          <w:b/>
          <w:bCs/>
        </w:rPr>
        <w:t>Postman</w:t>
      </w:r>
      <w:r>
        <w:t xml:space="preserve"> and create a new </w:t>
      </w:r>
      <w:r w:rsidRPr="00FF2DD1">
        <w:rPr>
          <w:b/>
          <w:bCs/>
        </w:rPr>
        <w:t>Untitled Request</w:t>
      </w:r>
      <w:r>
        <w:t>.</w:t>
      </w:r>
    </w:p>
    <w:p w14:paraId="3367E30C" w14:textId="7F8CA83A" w:rsidR="008245EF" w:rsidRDefault="008245EF" w:rsidP="008245EF">
      <w:pPr>
        <w:pStyle w:val="SubStepAlpha"/>
      </w:pPr>
      <w:r>
        <w:t>Paste in the ISS pass times URL.</w:t>
      </w:r>
    </w:p>
    <w:p w14:paraId="521EB932" w14:textId="383779E1" w:rsidR="008245EF" w:rsidRDefault="008245EF" w:rsidP="008245EF">
      <w:pPr>
        <w:pStyle w:val="SubStepAlpha"/>
      </w:pPr>
      <w:r>
        <w:t xml:space="preserve">Replace the </w:t>
      </w:r>
      <w:r w:rsidR="00FF61C6">
        <w:t>latitude and longitude values with the values for Washington, D.C.</w:t>
      </w:r>
    </w:p>
    <w:p w14:paraId="434B811C" w14:textId="27BE4DF6" w:rsidR="00FF61C6" w:rsidRDefault="00592999" w:rsidP="008245EF">
      <w:pPr>
        <w:pStyle w:val="SubStepAlpha"/>
      </w:pPr>
      <w:r>
        <w:t xml:space="preserve">Click </w:t>
      </w:r>
      <w:r w:rsidRPr="00115E63">
        <w:rPr>
          <w:b/>
          <w:bCs/>
        </w:rPr>
        <w:t>Send</w:t>
      </w:r>
      <w:r>
        <w:t>. You should get output similar to the following</w:t>
      </w:r>
      <w:r w:rsidR="002E175E">
        <w:t>, although your time values will be different</w:t>
      </w:r>
      <w:r>
        <w:t xml:space="preserve">. By </w:t>
      </w:r>
      <w:r w:rsidR="002E175E">
        <w:t>default,</w:t>
      </w:r>
      <w:r>
        <w:t xml:space="preserve"> the ISS pass times API returns the next 5 passes over the specified location.</w:t>
      </w:r>
    </w:p>
    <w:p w14:paraId="753A16CA" w14:textId="77777777" w:rsidR="002E175E" w:rsidRDefault="002E175E" w:rsidP="002E175E">
      <w:pPr>
        <w:pStyle w:val="CMDOutput"/>
      </w:pPr>
      <w:r>
        <w:t>{</w:t>
      </w:r>
    </w:p>
    <w:p w14:paraId="50894A8E" w14:textId="77777777" w:rsidR="002E175E" w:rsidRDefault="002E175E" w:rsidP="002E175E">
      <w:pPr>
        <w:pStyle w:val="CMDOutput"/>
      </w:pPr>
      <w:r>
        <w:t xml:space="preserve">  "message": "success",</w:t>
      </w:r>
    </w:p>
    <w:p w14:paraId="3DFDF723" w14:textId="77777777" w:rsidR="002E175E" w:rsidRDefault="002E175E" w:rsidP="002E175E">
      <w:pPr>
        <w:pStyle w:val="CMDOutput"/>
      </w:pPr>
      <w:r>
        <w:t xml:space="preserve">  "request": {</w:t>
      </w:r>
    </w:p>
    <w:p w14:paraId="52FED37A" w14:textId="77777777" w:rsidR="002E175E" w:rsidRDefault="002E175E" w:rsidP="002E175E">
      <w:pPr>
        <w:pStyle w:val="CMDOutput"/>
      </w:pPr>
      <w:r>
        <w:t xml:space="preserve">    "altitude": 100,</w:t>
      </w:r>
    </w:p>
    <w:p w14:paraId="1503E064" w14:textId="77777777" w:rsidR="002E175E" w:rsidRDefault="002E175E" w:rsidP="002E175E">
      <w:pPr>
        <w:pStyle w:val="CMDOutput"/>
      </w:pPr>
      <w:r>
        <w:t xml:space="preserve">    "datetime": 1592669962,</w:t>
      </w:r>
    </w:p>
    <w:p w14:paraId="50C4137A" w14:textId="73F40E81" w:rsidR="002E175E" w:rsidRPr="00780C57" w:rsidRDefault="002E175E" w:rsidP="00780C57">
      <w:pPr>
        <w:pStyle w:val="CMDOutput"/>
      </w:pPr>
      <w:r w:rsidRPr="00780C57">
        <w:t xml:space="preserve">    "latitude": </w:t>
      </w:r>
      <w:r w:rsidR="00873F3E" w:rsidRPr="00780C57">
        <w:rPr>
          <w:rStyle w:val="CMDOutputRedChar"/>
          <w:color w:val="auto"/>
        </w:rPr>
        <w:t>______________</w:t>
      </w:r>
      <w:r w:rsidRPr="00780C57">
        <w:t>,</w:t>
      </w:r>
    </w:p>
    <w:p w14:paraId="0D2BFD2D" w14:textId="2FF0C272" w:rsidR="002E175E" w:rsidRPr="00780C57" w:rsidRDefault="002E175E" w:rsidP="00780C57">
      <w:pPr>
        <w:pStyle w:val="CMDOutput"/>
      </w:pPr>
      <w:r w:rsidRPr="00780C57">
        <w:t xml:space="preserve">    "longitude": </w:t>
      </w:r>
      <w:r w:rsidR="00780C57" w:rsidRPr="00780C57">
        <w:rPr>
          <w:rStyle w:val="CMDOutputRedChar"/>
          <w:color w:val="auto"/>
        </w:rPr>
        <w:t>_____________</w:t>
      </w:r>
      <w:r w:rsidRPr="00780C57">
        <w:t>,</w:t>
      </w:r>
    </w:p>
    <w:p w14:paraId="6B9C5042" w14:textId="77777777" w:rsidR="002E175E" w:rsidRDefault="002E175E" w:rsidP="002E175E">
      <w:pPr>
        <w:pStyle w:val="CMDOutput"/>
      </w:pPr>
      <w:r>
        <w:t xml:space="preserve">    "passes": 5</w:t>
      </w:r>
    </w:p>
    <w:p w14:paraId="66BFD48F" w14:textId="77777777" w:rsidR="002E175E" w:rsidRDefault="002E175E" w:rsidP="002E175E">
      <w:pPr>
        <w:pStyle w:val="CMDOutput"/>
      </w:pPr>
      <w:r>
        <w:t xml:space="preserve">  },</w:t>
      </w:r>
    </w:p>
    <w:p w14:paraId="684A5108" w14:textId="77777777" w:rsidR="002E175E" w:rsidRDefault="002E175E" w:rsidP="002E175E">
      <w:pPr>
        <w:pStyle w:val="CMDOutput"/>
      </w:pPr>
      <w:r>
        <w:t xml:space="preserve">  "response": [</w:t>
      </w:r>
    </w:p>
    <w:p w14:paraId="06138D01" w14:textId="77777777" w:rsidR="002E175E" w:rsidRDefault="002E175E" w:rsidP="002E175E">
      <w:pPr>
        <w:pStyle w:val="CMDOutput"/>
      </w:pPr>
      <w:r>
        <w:t xml:space="preserve">    {</w:t>
      </w:r>
    </w:p>
    <w:p w14:paraId="371524D3" w14:textId="77777777" w:rsidR="002E175E" w:rsidRPr="00024974" w:rsidRDefault="002E175E" w:rsidP="002E175E">
      <w:pPr>
        <w:pStyle w:val="CMDOutput"/>
      </w:pPr>
      <w:r w:rsidRPr="00024974">
        <w:t xml:space="preserve">      </w:t>
      </w:r>
      <w:r w:rsidRPr="00024974">
        <w:rPr>
          <w:highlight w:val="yellow"/>
        </w:rPr>
        <w:t>"duration": 602,</w:t>
      </w:r>
    </w:p>
    <w:p w14:paraId="413274BD" w14:textId="77777777" w:rsidR="002E175E" w:rsidRDefault="002E175E" w:rsidP="002E175E">
      <w:pPr>
        <w:pStyle w:val="CMDOutput"/>
      </w:pPr>
      <w:r>
        <w:t xml:space="preserve">      </w:t>
      </w:r>
      <w:r w:rsidRPr="00024974">
        <w:rPr>
          <w:highlight w:val="yellow"/>
        </w:rPr>
        <w:t>"risetime": 1592672814</w:t>
      </w:r>
    </w:p>
    <w:p w14:paraId="47B55871" w14:textId="77777777" w:rsidR="002E175E" w:rsidRDefault="002E175E" w:rsidP="002E175E">
      <w:pPr>
        <w:pStyle w:val="CMDOutput"/>
      </w:pPr>
      <w:r>
        <w:t xml:space="preserve">    },</w:t>
      </w:r>
    </w:p>
    <w:p w14:paraId="130EC277" w14:textId="77777777" w:rsidR="002E175E" w:rsidRDefault="002E175E" w:rsidP="002E175E">
      <w:pPr>
        <w:pStyle w:val="CMDOutput"/>
      </w:pPr>
      <w:r>
        <w:t xml:space="preserve">    {</w:t>
      </w:r>
    </w:p>
    <w:p w14:paraId="384719C9" w14:textId="77777777" w:rsidR="002E175E" w:rsidRDefault="002E175E" w:rsidP="002E175E">
      <w:pPr>
        <w:pStyle w:val="CMDOutput"/>
      </w:pPr>
      <w:r>
        <w:t xml:space="preserve">      "duration": 649,</w:t>
      </w:r>
    </w:p>
    <w:p w14:paraId="1AB50399" w14:textId="77777777" w:rsidR="002E175E" w:rsidRDefault="002E175E" w:rsidP="002E175E">
      <w:pPr>
        <w:pStyle w:val="CMDOutput"/>
      </w:pPr>
      <w:r>
        <w:t xml:space="preserve">      "risetime": 1592678613</w:t>
      </w:r>
    </w:p>
    <w:p w14:paraId="2D57B450" w14:textId="77777777" w:rsidR="002E175E" w:rsidRDefault="002E175E" w:rsidP="002E175E">
      <w:pPr>
        <w:pStyle w:val="CMDOutput"/>
      </w:pPr>
      <w:r>
        <w:t xml:space="preserve">    },</w:t>
      </w:r>
    </w:p>
    <w:p w14:paraId="18AD2F97" w14:textId="77777777" w:rsidR="002E175E" w:rsidRDefault="002E175E" w:rsidP="002E175E">
      <w:pPr>
        <w:pStyle w:val="CMDOutput"/>
      </w:pPr>
      <w:r>
        <w:t xml:space="preserve">    {</w:t>
      </w:r>
    </w:p>
    <w:p w14:paraId="4707751E" w14:textId="77777777" w:rsidR="002E175E" w:rsidRDefault="002E175E" w:rsidP="002E175E">
      <w:pPr>
        <w:pStyle w:val="CMDOutput"/>
      </w:pPr>
      <w:r>
        <w:t xml:space="preserve">      "duration": 423,</w:t>
      </w:r>
    </w:p>
    <w:p w14:paraId="0424E1C2" w14:textId="77777777" w:rsidR="002E175E" w:rsidRDefault="002E175E" w:rsidP="002E175E">
      <w:pPr>
        <w:pStyle w:val="CMDOutput"/>
      </w:pPr>
      <w:r>
        <w:t xml:space="preserve">      "risetime": 1592684494</w:t>
      </w:r>
    </w:p>
    <w:p w14:paraId="15F58B7F" w14:textId="77777777" w:rsidR="002E175E" w:rsidRDefault="002E175E" w:rsidP="002E175E">
      <w:pPr>
        <w:pStyle w:val="CMDOutput"/>
      </w:pPr>
      <w:r>
        <w:t xml:space="preserve">    },</w:t>
      </w:r>
    </w:p>
    <w:p w14:paraId="07F54D93" w14:textId="77777777" w:rsidR="002E175E" w:rsidRDefault="002E175E" w:rsidP="002E175E">
      <w:pPr>
        <w:pStyle w:val="CMDOutput"/>
      </w:pPr>
      <w:r>
        <w:t xml:space="preserve">    {</w:t>
      </w:r>
    </w:p>
    <w:p w14:paraId="68ADA9FC" w14:textId="77777777" w:rsidR="002E175E" w:rsidRDefault="002E175E" w:rsidP="002E175E">
      <w:pPr>
        <w:pStyle w:val="CMDOutput"/>
      </w:pPr>
      <w:r>
        <w:t xml:space="preserve">      "duration": 475,</w:t>
      </w:r>
    </w:p>
    <w:p w14:paraId="695F217B" w14:textId="77777777" w:rsidR="002E175E" w:rsidRDefault="002E175E" w:rsidP="002E175E">
      <w:pPr>
        <w:pStyle w:val="CMDOutput"/>
      </w:pPr>
      <w:r>
        <w:t xml:space="preserve">      "risetime": 1592733041</w:t>
      </w:r>
    </w:p>
    <w:p w14:paraId="01944BF8" w14:textId="77777777" w:rsidR="002E175E" w:rsidRDefault="002E175E" w:rsidP="002E175E">
      <w:pPr>
        <w:pStyle w:val="CMDOutput"/>
      </w:pPr>
      <w:r>
        <w:lastRenderedPageBreak/>
        <w:t xml:space="preserve">    },</w:t>
      </w:r>
    </w:p>
    <w:p w14:paraId="31332C3B" w14:textId="77777777" w:rsidR="002E175E" w:rsidRDefault="002E175E" w:rsidP="002E175E">
      <w:pPr>
        <w:pStyle w:val="CMDOutput"/>
      </w:pPr>
      <w:r>
        <w:t xml:space="preserve">    {</w:t>
      </w:r>
    </w:p>
    <w:p w14:paraId="1334A3B0" w14:textId="77777777" w:rsidR="002E175E" w:rsidRDefault="002E175E" w:rsidP="002E175E">
      <w:pPr>
        <w:pStyle w:val="CMDOutput"/>
      </w:pPr>
      <w:r>
        <w:t xml:space="preserve">      "duration": 651,</w:t>
      </w:r>
    </w:p>
    <w:p w14:paraId="65784428" w14:textId="77777777" w:rsidR="002E175E" w:rsidRDefault="002E175E" w:rsidP="002E175E">
      <w:pPr>
        <w:pStyle w:val="CMDOutput"/>
      </w:pPr>
      <w:r>
        <w:t xml:space="preserve">      "risetime": 1592738727</w:t>
      </w:r>
    </w:p>
    <w:p w14:paraId="51DB90FA" w14:textId="77777777" w:rsidR="002E175E" w:rsidRDefault="002E175E" w:rsidP="002E175E">
      <w:pPr>
        <w:pStyle w:val="CMDOutput"/>
      </w:pPr>
      <w:r>
        <w:t xml:space="preserve">    }</w:t>
      </w:r>
    </w:p>
    <w:p w14:paraId="6F55B244" w14:textId="77777777" w:rsidR="002E175E" w:rsidRDefault="002E175E" w:rsidP="002E175E">
      <w:pPr>
        <w:pStyle w:val="CMDOutput"/>
      </w:pPr>
      <w:r>
        <w:t xml:space="preserve">  ]</w:t>
      </w:r>
    </w:p>
    <w:p w14:paraId="4AC1AFC2" w14:textId="45A4C6AD" w:rsidR="002E175E" w:rsidRDefault="002E175E" w:rsidP="002E175E">
      <w:pPr>
        <w:pStyle w:val="CMDOutput"/>
      </w:pPr>
      <w:r>
        <w:t>}</w:t>
      </w:r>
    </w:p>
    <w:p w14:paraId="509F45B7" w14:textId="2ABB1EF6" w:rsidR="00231DCA" w:rsidRDefault="00DF2646" w:rsidP="008402F2">
      <w:pPr>
        <w:pStyle w:val="Heading3"/>
      </w:pPr>
      <w:r>
        <w:t>Investigate</w:t>
      </w:r>
      <w:r w:rsidR="00024974">
        <w:t xml:space="preserve"> epoch timestamps </w:t>
      </w:r>
      <w:r>
        <w:t>and how to convert them to</w:t>
      </w:r>
      <w:r w:rsidR="00024974">
        <w:t xml:space="preserve"> a human readable format.</w:t>
      </w:r>
    </w:p>
    <w:p w14:paraId="070DFC3F" w14:textId="77777777" w:rsidR="00515840" w:rsidRDefault="00DF2646" w:rsidP="006F5AB4">
      <w:pPr>
        <w:pStyle w:val="BodyTextL25"/>
      </w:pPr>
      <w:r>
        <w:t xml:space="preserve">In Part 2, you will use the </w:t>
      </w:r>
      <w:r w:rsidRPr="00752F35">
        <w:rPr>
          <w:b/>
          <w:bCs/>
        </w:rPr>
        <w:t>ctime</w:t>
      </w:r>
      <w:r>
        <w:t xml:space="preserve"> function of the Python </w:t>
      </w:r>
      <w:r w:rsidRPr="00752F35">
        <w:rPr>
          <w:b/>
          <w:bCs/>
        </w:rPr>
        <w:t>time</w:t>
      </w:r>
      <w:r>
        <w:t xml:space="preserve"> library to convert epoch time into a human readable </w:t>
      </w:r>
      <w:r w:rsidR="00515840">
        <w:t>date and time</w:t>
      </w:r>
      <w:r>
        <w:t>.</w:t>
      </w:r>
      <w:r w:rsidR="00515840">
        <w:t xml:space="preserve"> That date and time will then be incorporated in a message that the Webex Teams bot posts to a room.</w:t>
      </w:r>
    </w:p>
    <w:p w14:paraId="679F7AE3" w14:textId="523CFEC4" w:rsidR="00DF2646" w:rsidRDefault="00320757" w:rsidP="00515840">
      <w:pPr>
        <w:pStyle w:val="BodyTextL25"/>
      </w:pPr>
      <w:r>
        <w:t xml:space="preserve">Search the internet for documentation of the Python </w:t>
      </w:r>
      <w:r w:rsidRPr="00320757">
        <w:rPr>
          <w:b/>
          <w:bCs/>
        </w:rPr>
        <w:t>time</w:t>
      </w:r>
      <w:r>
        <w:t xml:space="preserve"> library to answer the following questions.</w:t>
      </w:r>
      <w:r w:rsidR="00223462">
        <w:t xml:space="preserve"> </w:t>
      </w:r>
      <w:r w:rsidR="00EB1F2B">
        <w:t>Preferably</w:t>
      </w:r>
      <w:r w:rsidR="00223462">
        <w:t>, you should review documentation from python.org</w:t>
      </w:r>
      <w:r w:rsidR="00EB1F2B">
        <w:t xml:space="preserve"> although answers can be found elsewhere.</w:t>
      </w:r>
    </w:p>
    <w:p w14:paraId="32CD596D" w14:textId="42606728" w:rsidR="006F5AB4" w:rsidRDefault="00952727" w:rsidP="006F5AB4">
      <w:pPr>
        <w:pStyle w:val="SubStepAlpha"/>
      </w:pPr>
      <w:r>
        <w:t>In relation to computer time, what does the term “epoch” mean</w:t>
      </w:r>
      <w:r w:rsidR="00320757">
        <w:t>?</w:t>
      </w:r>
    </w:p>
    <w:p w14:paraId="076237E9" w14:textId="5930FF91" w:rsidR="00780C57" w:rsidRDefault="00780C57" w:rsidP="00780C57">
      <w:pPr>
        <w:pStyle w:val="BodyTextL50"/>
      </w:pPr>
      <w:r w:rsidRPr="00780C57">
        <w:t>______________________________________________________________________________</w:t>
      </w:r>
    </w:p>
    <w:p w14:paraId="0B5E3F1F" w14:textId="77777777" w:rsidR="00455907" w:rsidRDefault="00455907" w:rsidP="00455907">
      <w:pPr>
        <w:pStyle w:val="SubStepAlpha"/>
      </w:pPr>
      <w:r>
        <w:t xml:space="preserve">What function of the </w:t>
      </w:r>
      <w:r w:rsidRPr="008833DA">
        <w:rPr>
          <w:b/>
          <w:bCs/>
        </w:rPr>
        <w:t>time</w:t>
      </w:r>
      <w:r>
        <w:t xml:space="preserve"> library will return the epoch time on a given platform?</w:t>
      </w:r>
    </w:p>
    <w:p w14:paraId="0DB13123" w14:textId="57C21B0F" w:rsidR="00780C57" w:rsidRDefault="00780C57" w:rsidP="00780C57">
      <w:pPr>
        <w:pStyle w:val="BodyTextL50"/>
      </w:pPr>
      <w:r w:rsidRPr="00780C57">
        <w:t>______________________________________________________________________________</w:t>
      </w:r>
    </w:p>
    <w:p w14:paraId="33D37FA3" w14:textId="0AF42EAD" w:rsidR="00455907" w:rsidRDefault="008C4B34">
      <w:pPr>
        <w:pStyle w:val="SubStepAlpha"/>
      </w:pPr>
      <w:r>
        <w:t xml:space="preserve">You can see the year, month, day, hour, and so on for the start of the epoch with the following Python code. </w:t>
      </w:r>
      <w:r w:rsidR="003A7244">
        <w:t>Open a terminal, start Python 3, import the time library, and then r</w:t>
      </w:r>
      <w:r w:rsidR="00D20E6C">
        <w:t xml:space="preserve">eplace </w:t>
      </w:r>
      <w:r w:rsidR="00D20E6C" w:rsidRPr="003A7244">
        <w:rPr>
          <w:b/>
          <w:bCs/>
        </w:rPr>
        <w:t>&lt;function&gt;</w:t>
      </w:r>
      <w:r w:rsidR="00D20E6C">
        <w:t xml:space="preserve"> with the function you found above</w:t>
      </w:r>
      <w:r w:rsidR="003A7244">
        <w:t>.</w:t>
      </w:r>
    </w:p>
    <w:p w14:paraId="74ECEBFA" w14:textId="77777777" w:rsidR="00FA3DC2" w:rsidRDefault="00FA3DC2" w:rsidP="00FA3DC2">
      <w:pPr>
        <w:pStyle w:val="CMD"/>
      </w:pPr>
      <w:r>
        <w:t xml:space="preserve">devasc@labvm:~$ </w:t>
      </w:r>
      <w:r w:rsidRPr="003A7244">
        <w:rPr>
          <w:b/>
          <w:bCs/>
        </w:rPr>
        <w:t>python3</w:t>
      </w:r>
    </w:p>
    <w:p w14:paraId="4025CD68" w14:textId="77777777" w:rsidR="00FA3DC2" w:rsidRDefault="00FA3DC2" w:rsidP="003A7244">
      <w:pPr>
        <w:pStyle w:val="CMDOutput"/>
      </w:pPr>
      <w:r>
        <w:t xml:space="preserve">Python 3.8.2 (default, Apr 27 2020, 15:53:34) </w:t>
      </w:r>
    </w:p>
    <w:p w14:paraId="0545E4BA" w14:textId="77777777" w:rsidR="00FA3DC2" w:rsidRDefault="00FA3DC2" w:rsidP="003A7244">
      <w:pPr>
        <w:pStyle w:val="CMDOutput"/>
      </w:pPr>
      <w:r>
        <w:t>[GCC 9.3.0] on linux</w:t>
      </w:r>
    </w:p>
    <w:p w14:paraId="65647428" w14:textId="77777777" w:rsidR="00FA3DC2" w:rsidRDefault="00FA3DC2" w:rsidP="003A7244">
      <w:pPr>
        <w:pStyle w:val="CMDOutput"/>
      </w:pPr>
      <w:r>
        <w:t>Type "help", "copyright", "credits" or "license" for more information.</w:t>
      </w:r>
    </w:p>
    <w:p w14:paraId="0B0BE7BF" w14:textId="77777777" w:rsidR="00FA3DC2" w:rsidRDefault="00FA3DC2" w:rsidP="00FA3DC2">
      <w:pPr>
        <w:pStyle w:val="CMD"/>
      </w:pPr>
      <w:r>
        <w:t xml:space="preserve">&gt;&gt;&gt; </w:t>
      </w:r>
      <w:r w:rsidRPr="003A7244">
        <w:rPr>
          <w:b/>
          <w:bCs/>
        </w:rPr>
        <w:t>import time</w:t>
      </w:r>
    </w:p>
    <w:p w14:paraId="62C64A73" w14:textId="2EAAE186" w:rsidR="00FA3DC2" w:rsidRDefault="00FA3DC2" w:rsidP="00FA3DC2">
      <w:pPr>
        <w:pStyle w:val="CMD"/>
      </w:pPr>
      <w:r>
        <w:t xml:space="preserve">&gt;&gt;&gt; </w:t>
      </w:r>
      <w:r w:rsidRPr="003A7244">
        <w:rPr>
          <w:b/>
          <w:bCs/>
        </w:rPr>
        <w:t>print(str(</w:t>
      </w:r>
      <w:r w:rsidR="00D97C0E">
        <w:t>___________________</w:t>
      </w:r>
      <w:r w:rsidRPr="003A7244">
        <w:rPr>
          <w:b/>
          <w:bCs/>
        </w:rPr>
        <w:t>))</w:t>
      </w:r>
    </w:p>
    <w:p w14:paraId="6C23033A" w14:textId="77777777" w:rsidR="00FA3DC2" w:rsidRDefault="00FA3DC2" w:rsidP="003A7244">
      <w:pPr>
        <w:pStyle w:val="CMDOutput"/>
      </w:pPr>
      <w:r>
        <w:t>time.struct_time(tm_year=1970, tm_mon=1, tm_mday=1, tm_hour=0, tm_min=0, tm_sec=0, tm_wday=3, tm_yday=1, tm_isdst=0)</w:t>
      </w:r>
    </w:p>
    <w:p w14:paraId="183D7973" w14:textId="163FC607" w:rsidR="00D20E6C" w:rsidRDefault="00FA3DC2" w:rsidP="00FA3DC2">
      <w:pPr>
        <w:pStyle w:val="CMD"/>
      </w:pPr>
      <w:r>
        <w:t>&gt;&gt;&gt;</w:t>
      </w:r>
    </w:p>
    <w:p w14:paraId="203D6E81" w14:textId="6C9AAF1D" w:rsidR="00320757" w:rsidRDefault="00605833" w:rsidP="00DA5477">
      <w:pPr>
        <w:pStyle w:val="SubStepAlpha"/>
      </w:pPr>
      <w:r>
        <w:t>T</w:t>
      </w:r>
      <w:r w:rsidR="00E40836">
        <w:t>he DEVASC VM</w:t>
      </w:r>
      <w:r>
        <w:t xml:space="preserve"> epoch start time is the same as for Unix. When does the epoch start</w:t>
      </w:r>
      <w:r w:rsidR="00E40836">
        <w:t>?</w:t>
      </w:r>
    </w:p>
    <w:p w14:paraId="053CD8C9" w14:textId="688E272C" w:rsidR="00D97C0E" w:rsidRDefault="00D97C0E" w:rsidP="00D97C0E">
      <w:pPr>
        <w:pStyle w:val="BodyTextL50"/>
      </w:pPr>
      <w:r w:rsidRPr="00D97C0E">
        <w:t>______________________________________________________________________________</w:t>
      </w:r>
    </w:p>
    <w:p w14:paraId="302370A2" w14:textId="3081AF8F" w:rsidR="00D16DC4" w:rsidRDefault="002642F4" w:rsidP="006F5AB4">
      <w:pPr>
        <w:pStyle w:val="SubStepAlpha"/>
      </w:pPr>
      <w:r>
        <w:t xml:space="preserve">The </w:t>
      </w:r>
      <w:r w:rsidRPr="008833DA">
        <w:rPr>
          <w:b/>
          <w:bCs/>
        </w:rPr>
        <w:t>risetime</w:t>
      </w:r>
      <w:r>
        <w:t xml:space="preserve"> in Step 4 is expressed in the number of seconds since the epoch time. What</w:t>
      </w:r>
      <w:r w:rsidR="00FB10E7">
        <w:t xml:space="preserve"> </w:t>
      </w:r>
      <w:r w:rsidR="00FB10E7" w:rsidRPr="008833DA">
        <w:rPr>
          <w:b/>
          <w:bCs/>
        </w:rPr>
        <w:t>time</w:t>
      </w:r>
      <w:r>
        <w:t xml:space="preserve"> function will convert the </w:t>
      </w:r>
      <w:r w:rsidR="00FB10E7" w:rsidRPr="008833DA">
        <w:rPr>
          <w:b/>
          <w:bCs/>
        </w:rPr>
        <w:t>risetime</w:t>
      </w:r>
      <w:r w:rsidR="00FB10E7">
        <w:t xml:space="preserve"> to a human readable format?</w:t>
      </w:r>
    </w:p>
    <w:p w14:paraId="7A38BBFD" w14:textId="70F6E19D" w:rsidR="00D97C0E" w:rsidRDefault="00D97C0E" w:rsidP="00D97C0E">
      <w:pPr>
        <w:pStyle w:val="BodyTextL50"/>
      </w:pPr>
      <w:r w:rsidRPr="00D97C0E">
        <w:t>______________________________________________________________________________</w:t>
      </w:r>
    </w:p>
    <w:p w14:paraId="3D8132EE" w14:textId="2DAE3046" w:rsidR="00FB10E7" w:rsidRDefault="009506BB" w:rsidP="006F5AB4">
      <w:pPr>
        <w:pStyle w:val="SubStepAlpha"/>
      </w:pPr>
      <w:r>
        <w:t xml:space="preserve">What is the date for the first risetime in Step </w:t>
      </w:r>
      <w:r w:rsidR="00CC2283">
        <w:t>4?</w:t>
      </w:r>
      <w:r>
        <w:t xml:space="preserve"> </w:t>
      </w:r>
    </w:p>
    <w:p w14:paraId="011026B5" w14:textId="5B7C824C" w:rsidR="00057F1F" w:rsidRDefault="00057F1F" w:rsidP="00057F1F">
      <w:pPr>
        <w:pStyle w:val="CMD"/>
      </w:pPr>
      <w:r>
        <w:t xml:space="preserve">&gt;&gt;&gt; </w:t>
      </w:r>
      <w:r w:rsidRPr="00057F1F">
        <w:rPr>
          <w:b/>
          <w:bCs/>
        </w:rPr>
        <w:t>print(str(</w:t>
      </w:r>
      <w:r w:rsidR="00650FF0">
        <w:t>__________________________</w:t>
      </w:r>
      <w:r w:rsidRPr="00057F1F">
        <w:rPr>
          <w:b/>
          <w:bCs/>
        </w:rPr>
        <w:t>)))</w:t>
      </w:r>
    </w:p>
    <w:p w14:paraId="63A9A93F" w14:textId="1FA1EFCD" w:rsidR="00057F1F" w:rsidRDefault="00650FF0" w:rsidP="00650FF0">
      <w:pPr>
        <w:pStyle w:val="CMDOutput"/>
      </w:pPr>
      <w:r>
        <w:t>&lt;Date and Time is printed here&gt;</w:t>
      </w:r>
    </w:p>
    <w:p w14:paraId="2FFE57BE" w14:textId="6132DD01" w:rsidR="00057F1F" w:rsidRDefault="00057F1F" w:rsidP="005D0250">
      <w:pPr>
        <w:pStyle w:val="CMD"/>
      </w:pPr>
      <w:r>
        <w:t>&gt;&gt;&gt;</w:t>
      </w:r>
    </w:p>
    <w:p w14:paraId="7564BBB6" w14:textId="2BCC4C73" w:rsidR="00E20FF0" w:rsidRDefault="00E20FF0" w:rsidP="00E20FF0">
      <w:pPr>
        <w:pStyle w:val="Heading2"/>
      </w:pPr>
      <w:r>
        <w:t xml:space="preserve">Code </w:t>
      </w:r>
      <w:r w:rsidR="004C21CB">
        <w:t>a</w:t>
      </w:r>
      <w:r>
        <w:t xml:space="preserve"> Webex Teams Bot</w:t>
      </w:r>
    </w:p>
    <w:p w14:paraId="023CEF8C" w14:textId="5843BE39" w:rsidR="00396FDC" w:rsidRDefault="00396FDC" w:rsidP="00396FDC">
      <w:pPr>
        <w:pStyle w:val="BodyTextL25"/>
      </w:pPr>
      <w:r w:rsidRPr="003E7142">
        <w:rPr>
          <w:b/>
          <w:bCs/>
        </w:rPr>
        <w:t>Note</w:t>
      </w:r>
      <w:r>
        <w:t xml:space="preserve">: You will need the </w:t>
      </w:r>
      <w:r w:rsidRPr="008168BD">
        <w:rPr>
          <w:b/>
          <w:bCs/>
        </w:rPr>
        <w:t>devasc-sa.py</w:t>
      </w:r>
      <w:r>
        <w:t xml:space="preserve"> script open and ready to edit for this Part. Obtain this script from your instructor.</w:t>
      </w:r>
    </w:p>
    <w:p w14:paraId="78A163A4" w14:textId="4108486C" w:rsidR="003E7142" w:rsidRDefault="00E20FF0" w:rsidP="00E20FF0">
      <w:pPr>
        <w:pStyle w:val="BodyTextL25"/>
      </w:pPr>
      <w:r>
        <w:t xml:space="preserve">In this Part, you will </w:t>
      </w:r>
      <w:r w:rsidR="00302038">
        <w:t xml:space="preserve">use your understanding of Python and REST APIs along with the API documentation you gathered in Part 1 to finish the code for the Webex Teams </w:t>
      </w:r>
      <w:r w:rsidR="000D3A4C">
        <w:t>b</w:t>
      </w:r>
      <w:r w:rsidR="00302038">
        <w:t xml:space="preserve">ot. </w:t>
      </w:r>
    </w:p>
    <w:p w14:paraId="1ED51984" w14:textId="5EF22A8E" w:rsidR="00002191" w:rsidRPr="00024974" w:rsidRDefault="000D3A4C" w:rsidP="00337DF5">
      <w:pPr>
        <w:pStyle w:val="BodyTextL25"/>
      </w:pPr>
      <w:r w:rsidRPr="000D3A4C">
        <w:rPr>
          <w:b/>
          <w:bCs/>
        </w:rPr>
        <w:lastRenderedPageBreak/>
        <w:t>Hint</w:t>
      </w:r>
      <w:r>
        <w:t xml:space="preserve">: </w:t>
      </w:r>
      <w:r w:rsidR="00D8292D">
        <w:t xml:space="preserve">Save the original file as a different name in case you need to start over. </w:t>
      </w:r>
      <w:r w:rsidR="00396FDC">
        <w:t>C</w:t>
      </w:r>
      <w:r w:rsidR="004B4F81">
        <w:t>omment out the code you are not yet testing</w:t>
      </w:r>
      <w:r w:rsidR="00396FDC">
        <w:t>. A</w:t>
      </w:r>
      <w:r w:rsidR="00D8292D">
        <w:t xml:space="preserve">s you work through the </w:t>
      </w:r>
      <w:r w:rsidR="004B4F81">
        <w:t>following steps</w:t>
      </w:r>
      <w:r w:rsidR="00D8292D">
        <w:t>, s</w:t>
      </w:r>
      <w:r w:rsidR="00002191">
        <w:t xml:space="preserve">ave and run your script </w:t>
      </w:r>
      <w:r w:rsidR="004B4F81">
        <w:t xml:space="preserve">often. </w:t>
      </w:r>
      <w:r w:rsidR="00396FDC">
        <w:t>U</w:t>
      </w:r>
      <w:r w:rsidR="00D8292D">
        <w:t>se temporary print statements to</w:t>
      </w:r>
      <w:r w:rsidR="004B4F81">
        <w:t xml:space="preserve"> verify</w:t>
      </w:r>
      <w:r w:rsidR="002C0C53">
        <w:t xml:space="preserve"> that</w:t>
      </w:r>
      <w:r w:rsidR="004B4F81">
        <w:t xml:space="preserve"> your variables contain the dat</w:t>
      </w:r>
      <w:r w:rsidR="00396FDC">
        <w:t xml:space="preserve">a </w:t>
      </w:r>
      <w:r w:rsidR="004B4F81">
        <w:t>you expect.</w:t>
      </w:r>
      <w:r w:rsidR="00D8292D">
        <w:t xml:space="preserve"> </w:t>
      </w:r>
    </w:p>
    <w:p w14:paraId="67E0C36B" w14:textId="22960CB5" w:rsidR="00337DF5" w:rsidRDefault="002306BA" w:rsidP="00B0671D">
      <w:pPr>
        <w:pStyle w:val="Heading3"/>
      </w:pPr>
      <w:r w:rsidRPr="002306BA">
        <w:t>Import libraries for API requests, JSON formatting, and epoch time conversion</w:t>
      </w:r>
      <w:r w:rsidR="00337DF5">
        <w:t>.</w:t>
      </w:r>
    </w:p>
    <w:p w14:paraId="34B5C2A1" w14:textId="22795C79" w:rsidR="00337DF5" w:rsidRDefault="00337DF5" w:rsidP="00B0671D">
      <w:pPr>
        <w:pStyle w:val="Heading3"/>
      </w:pPr>
      <w:r>
        <w:t xml:space="preserve">Complete the if </w:t>
      </w:r>
      <w:r w:rsidR="00B0671D">
        <w:t>statement</w:t>
      </w:r>
      <w:r>
        <w:t xml:space="preserve"> to ask the user for the Webex access token.</w:t>
      </w:r>
    </w:p>
    <w:p w14:paraId="760113B6" w14:textId="0B212329" w:rsidR="00237E70" w:rsidRDefault="00237E70" w:rsidP="00237E70">
      <w:pPr>
        <w:pStyle w:val="BodyTextL25"/>
      </w:pPr>
      <w:r>
        <w:t>For this step, you are provided with</w:t>
      </w:r>
      <w:r w:rsidR="000E0F3F">
        <w:t xml:space="preserve"> the first user prompt and</w:t>
      </w:r>
      <w:r>
        <w:t xml:space="preserve"> the </w:t>
      </w:r>
      <w:r w:rsidRPr="000E0F3F">
        <w:rPr>
          <w:b/>
          <w:bCs/>
        </w:rPr>
        <w:t>else</w:t>
      </w:r>
      <w:r>
        <w:t xml:space="preserve"> portion of an </w:t>
      </w:r>
      <w:r w:rsidRPr="000E0F3F">
        <w:rPr>
          <w:b/>
          <w:bCs/>
        </w:rPr>
        <w:t>if/else</w:t>
      </w:r>
      <w:r>
        <w:t xml:space="preserve"> statement.</w:t>
      </w:r>
      <w:r w:rsidR="000E0F3F">
        <w:t xml:space="preserve"> You need to code the </w:t>
      </w:r>
      <w:r w:rsidR="000E0F3F" w:rsidRPr="009D6F2A">
        <w:rPr>
          <w:b/>
          <w:bCs/>
        </w:rPr>
        <w:t>if</w:t>
      </w:r>
      <w:r w:rsidR="000E0F3F">
        <w:t xml:space="preserve"> portion of the statement </w:t>
      </w:r>
      <w:r w:rsidR="00C6110A">
        <w:t>that will</w:t>
      </w:r>
      <w:r w:rsidR="000D441B">
        <w:t xml:space="preserve"> </w:t>
      </w:r>
      <w:r w:rsidR="0063774E">
        <w:t>execute</w:t>
      </w:r>
      <w:r w:rsidR="000D441B">
        <w:t xml:space="preserve"> if the use</w:t>
      </w:r>
      <w:r w:rsidR="009D6F2A">
        <w:t>r</w:t>
      </w:r>
      <w:r w:rsidR="000D441B">
        <w:t xml:space="preserve"> says “</w:t>
      </w:r>
      <w:r w:rsidR="0063774E">
        <w:t>N</w:t>
      </w:r>
      <w:r w:rsidR="000D441B">
        <w:t xml:space="preserve">” </w:t>
      </w:r>
      <w:r w:rsidR="0063774E">
        <w:t xml:space="preserve">or “n” </w:t>
      </w:r>
      <w:r w:rsidR="000D441B">
        <w:t xml:space="preserve">to using the hard-coded access token. </w:t>
      </w:r>
      <w:r w:rsidR="009D6F2A">
        <w:t xml:space="preserve">The </w:t>
      </w:r>
      <w:r w:rsidR="009D6F2A" w:rsidRPr="00285EF4">
        <w:rPr>
          <w:b/>
          <w:bCs/>
        </w:rPr>
        <w:t>if</w:t>
      </w:r>
      <w:r w:rsidR="009D6F2A">
        <w:t xml:space="preserve"> statement checks the value of </w:t>
      </w:r>
      <w:r w:rsidR="009D6F2A" w:rsidRPr="0063774E">
        <w:rPr>
          <w:b/>
          <w:bCs/>
        </w:rPr>
        <w:t>choice</w:t>
      </w:r>
      <w:r w:rsidR="009D6F2A">
        <w:t xml:space="preserve">, then if </w:t>
      </w:r>
      <w:r w:rsidR="007028CA">
        <w:t>“N” or “n” are entered, asks the user for the value of the token. The user</w:t>
      </w:r>
      <w:r w:rsidR="00017D2D">
        <w:t>-</w:t>
      </w:r>
      <w:r w:rsidR="007028CA">
        <w:t xml:space="preserve">entered value is then stored in the </w:t>
      </w:r>
      <w:r w:rsidR="007028CA" w:rsidRPr="0063774E">
        <w:rPr>
          <w:b/>
          <w:bCs/>
        </w:rPr>
        <w:t>accessToken</w:t>
      </w:r>
      <w:r w:rsidR="007028CA">
        <w:t xml:space="preserve"> variable</w:t>
      </w:r>
      <w:r w:rsidR="0063774E">
        <w:t xml:space="preserve">. The </w:t>
      </w:r>
      <w:r w:rsidR="0063774E" w:rsidRPr="00BE4477">
        <w:rPr>
          <w:b/>
          <w:bCs/>
        </w:rPr>
        <w:t>accessToken</w:t>
      </w:r>
      <w:r w:rsidR="0063774E">
        <w:t xml:space="preserve"> variable should be constructed just like</w:t>
      </w:r>
      <w:r w:rsidR="00BE4477">
        <w:t xml:space="preserve"> the version of the </w:t>
      </w:r>
      <w:r w:rsidR="00BE4477" w:rsidRPr="00BE4477">
        <w:rPr>
          <w:b/>
          <w:bCs/>
        </w:rPr>
        <w:t>else</w:t>
      </w:r>
      <w:r w:rsidR="00BE4477">
        <w:t xml:space="preserve"> statement.</w:t>
      </w:r>
    </w:p>
    <w:p w14:paraId="44BA3C74" w14:textId="172BA040" w:rsidR="00085E65" w:rsidRDefault="00337DF5" w:rsidP="00085E65">
      <w:pPr>
        <w:pStyle w:val="Heading3"/>
      </w:pPr>
      <w:r>
        <w:t>Provide the URL to the Webex Teams room API.</w:t>
      </w:r>
    </w:p>
    <w:p w14:paraId="7FAF7DAE" w14:textId="0F0CD39C" w:rsidR="00085E65" w:rsidRDefault="00085E65" w:rsidP="00085E65">
      <w:pPr>
        <w:pStyle w:val="BodyTextL25"/>
      </w:pPr>
      <w:r>
        <w:t>Use your documentation from Part 1</w:t>
      </w:r>
      <w:r w:rsidR="005D0250">
        <w:t xml:space="preserve"> to specify the correct Webex Teams room API</w:t>
      </w:r>
      <w:r w:rsidR="00017D2D">
        <w:t xml:space="preserve"> that </w:t>
      </w:r>
      <w:r w:rsidR="00C4613C">
        <w:t xml:space="preserve">will return a list of the rooms that you are a member of and store them in the </w:t>
      </w:r>
      <w:r w:rsidR="00C4613C" w:rsidRPr="008549DF">
        <w:rPr>
          <w:b/>
          <w:bCs/>
        </w:rPr>
        <w:t>r</w:t>
      </w:r>
      <w:r w:rsidR="00C4613C">
        <w:t xml:space="preserve"> variable.</w:t>
      </w:r>
    </w:p>
    <w:p w14:paraId="4223F3C3" w14:textId="4548E90F" w:rsidR="00337DF5" w:rsidRDefault="00D85FF4" w:rsidP="00B0671D">
      <w:pPr>
        <w:pStyle w:val="Heading3"/>
      </w:pPr>
      <w:r>
        <w:t>Finish the</w:t>
      </w:r>
      <w:r w:rsidR="00337DF5">
        <w:t xml:space="preserve"> loop to print the type and title of each room.</w:t>
      </w:r>
    </w:p>
    <w:p w14:paraId="1C4CEDAA" w14:textId="177B1AA7" w:rsidR="00D473F0" w:rsidRDefault="00D85FF4" w:rsidP="008549DF">
      <w:pPr>
        <w:pStyle w:val="BodyTextL25"/>
      </w:pPr>
      <w:r>
        <w:t xml:space="preserve">The list of rooms stored in the </w:t>
      </w:r>
      <w:r w:rsidRPr="00D83541">
        <w:rPr>
          <w:b/>
          <w:bCs/>
        </w:rPr>
        <w:t>r</w:t>
      </w:r>
      <w:r>
        <w:t xml:space="preserve"> variable is </w:t>
      </w:r>
      <w:r w:rsidR="00D83541">
        <w:t>converted</w:t>
      </w:r>
      <w:r>
        <w:t xml:space="preserve"> to JSON and stored in the </w:t>
      </w:r>
      <w:r w:rsidRPr="00D83541">
        <w:rPr>
          <w:b/>
          <w:bCs/>
        </w:rPr>
        <w:t>room</w:t>
      </w:r>
      <w:r w:rsidR="00D83541" w:rsidRPr="00D83541">
        <w:rPr>
          <w:b/>
          <w:bCs/>
        </w:rPr>
        <w:t>s</w:t>
      </w:r>
      <w:r w:rsidR="00D83541">
        <w:t xml:space="preserve"> variable. Add a print statement that will display each room type and title.</w:t>
      </w:r>
    </w:p>
    <w:p w14:paraId="784B5448" w14:textId="2FC00083" w:rsidR="00337DF5" w:rsidRDefault="00337DF5" w:rsidP="00B0671D">
      <w:pPr>
        <w:pStyle w:val="Heading3"/>
      </w:pPr>
      <w:r>
        <w:t>Provide the URL to the Webex Teams messages API.</w:t>
      </w:r>
    </w:p>
    <w:p w14:paraId="664EF569" w14:textId="3F22FE8D" w:rsidR="00F82397" w:rsidRDefault="00F82397" w:rsidP="00F82397">
      <w:pPr>
        <w:pStyle w:val="BodyTextL25"/>
      </w:pPr>
      <w:r>
        <w:t xml:space="preserve">Use your documentation from Part 1 to specify the correct Webex Teams messages API. </w:t>
      </w:r>
      <w:r w:rsidR="00E905AF">
        <w:t>Every second, the bot will</w:t>
      </w:r>
      <w:r w:rsidR="00620F19">
        <w:t xml:space="preserve"> make a call to this API and</w:t>
      </w:r>
      <w:r w:rsidR="00E905AF">
        <w:t xml:space="preserve"> print th</w:t>
      </w:r>
      <w:r w:rsidR="00017D2D">
        <w:t>e</w:t>
      </w:r>
      <w:r w:rsidR="00E905AF">
        <w:t xml:space="preserve"> latest message posted to the room.</w:t>
      </w:r>
    </w:p>
    <w:p w14:paraId="7CED4331" w14:textId="0C9E91F4" w:rsidR="00337DF5" w:rsidRDefault="00337DF5" w:rsidP="00B0671D">
      <w:pPr>
        <w:pStyle w:val="Heading3"/>
      </w:pPr>
      <w:r>
        <w:t>Provide your MapQuest API consumer key.</w:t>
      </w:r>
    </w:p>
    <w:p w14:paraId="3A51FFF4" w14:textId="16B09C9F" w:rsidR="00BC3A6A" w:rsidRDefault="00BC3A6A" w:rsidP="00BC3A6A">
      <w:pPr>
        <w:pStyle w:val="BodyTextL25"/>
      </w:pPr>
      <w:r>
        <w:t>You documented this key in Part 1.</w:t>
      </w:r>
    </w:p>
    <w:p w14:paraId="35B0860D" w14:textId="103DAD36" w:rsidR="00876929" w:rsidRPr="00876929" w:rsidRDefault="00337DF5" w:rsidP="00876929">
      <w:pPr>
        <w:pStyle w:val="Heading3"/>
      </w:pPr>
      <w:r>
        <w:t>Provide the URL to the MapQuest address API.</w:t>
      </w:r>
    </w:p>
    <w:p w14:paraId="32AF1D38" w14:textId="4EC2C4FD" w:rsidR="00337DF5" w:rsidRDefault="00337DF5" w:rsidP="00B0671D">
      <w:pPr>
        <w:pStyle w:val="Heading3"/>
      </w:pPr>
      <w:r>
        <w:t xml:space="preserve">Provide the MapQuest </w:t>
      </w:r>
      <w:r w:rsidR="005C1BF7">
        <w:t>key values</w:t>
      </w:r>
      <w:r>
        <w:t xml:space="preserve"> for latitude and longitude.</w:t>
      </w:r>
    </w:p>
    <w:p w14:paraId="02E7DA54" w14:textId="50C893FD" w:rsidR="001B5E1D" w:rsidRDefault="00BD4F2A" w:rsidP="00DA35A2">
      <w:pPr>
        <w:pStyle w:val="BodyTextL25"/>
      </w:pPr>
      <w:r>
        <w:t>Use your documentation in Part 1 to specify the correct format to store the values for the latitude and longitude keys.</w:t>
      </w:r>
    </w:p>
    <w:p w14:paraId="0300A8D7" w14:textId="33136A7E" w:rsidR="00337DF5" w:rsidRDefault="00337DF5" w:rsidP="00B0671D">
      <w:pPr>
        <w:pStyle w:val="Heading3"/>
      </w:pPr>
      <w:r>
        <w:t>Provide the URL to the ISS pass times API.</w:t>
      </w:r>
    </w:p>
    <w:p w14:paraId="0AE9440F" w14:textId="290B230B" w:rsidR="00DA35A2" w:rsidRDefault="00DA35A2" w:rsidP="00DA35A2">
      <w:pPr>
        <w:pStyle w:val="BodyTextL25"/>
      </w:pPr>
      <w:r w:rsidRPr="00DA35A2">
        <w:t xml:space="preserve">Use your documentation from Part 1 to specify the correct </w:t>
      </w:r>
      <w:r>
        <w:t>ISS pass times</w:t>
      </w:r>
      <w:r w:rsidRPr="00DA35A2">
        <w:t xml:space="preserve"> API.</w:t>
      </w:r>
    </w:p>
    <w:p w14:paraId="4B59FC1F" w14:textId="0D63A836" w:rsidR="00337DF5" w:rsidRDefault="00337DF5" w:rsidP="00B0671D">
      <w:pPr>
        <w:pStyle w:val="Heading3"/>
      </w:pPr>
      <w:r>
        <w:t>Provide the ISS key</w:t>
      </w:r>
      <w:r w:rsidR="005C1BF7">
        <w:t xml:space="preserve"> values for</w:t>
      </w:r>
      <w:r>
        <w:t xml:space="preserve"> risetime and duration.</w:t>
      </w:r>
    </w:p>
    <w:p w14:paraId="4338CF0C" w14:textId="1656E15D" w:rsidR="00267091" w:rsidRDefault="00267091" w:rsidP="00267091">
      <w:pPr>
        <w:pStyle w:val="BodyTextL25"/>
      </w:pPr>
      <w:r w:rsidRPr="00267091">
        <w:t xml:space="preserve">Use your documentation in Part 1 to specify the correct format to store the values for the </w:t>
      </w:r>
      <w:r>
        <w:t>risetime</w:t>
      </w:r>
      <w:r w:rsidRPr="00267091">
        <w:t xml:space="preserve"> and </w:t>
      </w:r>
      <w:r>
        <w:t>duration</w:t>
      </w:r>
      <w:r w:rsidRPr="00267091">
        <w:t xml:space="preserve"> keys.</w:t>
      </w:r>
    </w:p>
    <w:p w14:paraId="208DD919" w14:textId="143F79B3" w:rsidR="005134C8" w:rsidRDefault="005134C8" w:rsidP="005134C8">
      <w:pPr>
        <w:pStyle w:val="Heading3"/>
      </w:pPr>
      <w:r>
        <w:t>Convert the risetime epoch value to a human readable date and time.</w:t>
      </w:r>
    </w:p>
    <w:p w14:paraId="62BC02BD" w14:textId="622C7D60" w:rsidR="005134C8" w:rsidRDefault="007970E4" w:rsidP="005134C8">
      <w:pPr>
        <w:pStyle w:val="BodyTextL25"/>
      </w:pPr>
      <w:r>
        <w:t xml:space="preserve">In Part 1, you </w:t>
      </w:r>
      <w:r w:rsidR="005134C8">
        <w:t>research</w:t>
      </w:r>
      <w:r>
        <w:t>ed</w:t>
      </w:r>
      <w:r w:rsidR="005134C8">
        <w:t xml:space="preserve"> the </w:t>
      </w:r>
      <w:r w:rsidR="005134C8" w:rsidRPr="007970E4">
        <w:rPr>
          <w:b/>
          <w:bCs/>
        </w:rPr>
        <w:t>time</w:t>
      </w:r>
      <w:r w:rsidR="005134C8">
        <w:t xml:space="preserve"> library</w:t>
      </w:r>
      <w:r>
        <w:t xml:space="preserve">. Use your knowledge </w:t>
      </w:r>
      <w:r w:rsidR="005134C8">
        <w:t xml:space="preserve">to convert the epoch value for </w:t>
      </w:r>
      <w:r w:rsidR="005134C8" w:rsidRPr="005134C8">
        <w:rPr>
          <w:b/>
          <w:bCs/>
        </w:rPr>
        <w:t>risetime</w:t>
      </w:r>
      <w:r w:rsidR="005134C8">
        <w:t xml:space="preserve"> into a </w:t>
      </w:r>
      <w:r>
        <w:t>human readable data and time format.</w:t>
      </w:r>
    </w:p>
    <w:p w14:paraId="562A1E0F" w14:textId="07499635" w:rsidR="00337DF5" w:rsidRDefault="00337DF5" w:rsidP="00B0671D">
      <w:pPr>
        <w:pStyle w:val="Heading3"/>
      </w:pPr>
      <w:r>
        <w:t>Complete the code to format the response message.</w:t>
      </w:r>
    </w:p>
    <w:p w14:paraId="2D141671" w14:textId="310F196D" w:rsidR="002832F9" w:rsidRDefault="00355854" w:rsidP="002832F9">
      <w:pPr>
        <w:pStyle w:val="BodyTextL25"/>
      </w:pPr>
      <w:r>
        <w:t>Use the variable</w:t>
      </w:r>
      <w:r w:rsidR="00017D2D">
        <w:t>s</w:t>
      </w:r>
      <w:r>
        <w:t xml:space="preserve"> that have been specified to f</w:t>
      </w:r>
      <w:r w:rsidR="002832F9">
        <w:t>ormat the response message that will be sent to the Webex Teams room</w:t>
      </w:r>
      <w:r>
        <w:t>. For example, a posted message in the room would look like the following where the location, risetime, and duration are shown in bold.</w:t>
      </w:r>
    </w:p>
    <w:p w14:paraId="0328353F" w14:textId="1A768754" w:rsidR="00355854" w:rsidRDefault="00355854" w:rsidP="005610BF">
      <w:pPr>
        <w:pStyle w:val="BodyTextL50"/>
      </w:pPr>
      <w:r w:rsidRPr="00355854">
        <w:lastRenderedPageBreak/>
        <w:t xml:space="preserve">In </w:t>
      </w:r>
      <w:r w:rsidRPr="00355854">
        <w:rPr>
          <w:b/>
          <w:bCs/>
        </w:rPr>
        <w:t>Austin, Texas</w:t>
      </w:r>
      <w:r w:rsidRPr="00355854">
        <w:t xml:space="preserve"> the ISS will fly over on </w:t>
      </w:r>
      <w:r w:rsidRPr="00355854">
        <w:rPr>
          <w:b/>
          <w:bCs/>
        </w:rPr>
        <w:t>Thu Jun 18 18:42:36 2020</w:t>
      </w:r>
      <w:r w:rsidRPr="00355854">
        <w:t xml:space="preserve"> for </w:t>
      </w:r>
      <w:r w:rsidRPr="00355854">
        <w:rPr>
          <w:b/>
          <w:bCs/>
        </w:rPr>
        <w:t>242</w:t>
      </w:r>
      <w:r w:rsidRPr="00355854">
        <w:t xml:space="preserve"> seconds.</w:t>
      </w:r>
    </w:p>
    <w:p w14:paraId="377243E0" w14:textId="3A545E03" w:rsidR="00337DF5" w:rsidRPr="00337DF5" w:rsidRDefault="00337DF5" w:rsidP="00B0671D">
      <w:pPr>
        <w:pStyle w:val="Heading3"/>
      </w:pPr>
      <w:r>
        <w:t>Complete the code to post the message to the Webex Teams room.</w:t>
      </w:r>
    </w:p>
    <w:p w14:paraId="09425407" w14:textId="1510FCEA" w:rsidR="00603C52" w:rsidRDefault="00934C50" w:rsidP="00934C50">
      <w:pPr>
        <w:pStyle w:val="BodyTextL25"/>
      </w:pPr>
      <w:r>
        <w:t xml:space="preserve">The final step in the Webex Teams bot program is to </w:t>
      </w:r>
      <w:r w:rsidR="001B34B1">
        <w:t xml:space="preserve">format </w:t>
      </w:r>
      <w:r w:rsidR="003D09BA">
        <w:t>the API POST message that will send</w:t>
      </w:r>
      <w:r w:rsidR="001B34B1">
        <w:t xml:space="preserve"> the </w:t>
      </w:r>
      <w:r w:rsidR="001B34B1" w:rsidRPr="003D09BA">
        <w:rPr>
          <w:b/>
          <w:bCs/>
        </w:rPr>
        <w:t>responseMessage</w:t>
      </w:r>
      <w:r w:rsidR="001B34B1">
        <w:t xml:space="preserve"> to the Webex Teams room. </w:t>
      </w:r>
      <w:r w:rsidR="00082C27">
        <w:t>Provide each of the required variables and the URL for the Webex Teams message API to complete the code</w:t>
      </w:r>
      <w:r w:rsidR="00EF5188">
        <w:t>.</w:t>
      </w:r>
    </w:p>
    <w:p w14:paraId="40BD4898" w14:textId="2C293B8E" w:rsidR="001B34B1" w:rsidRDefault="00EF5188" w:rsidP="00EF5188">
      <w:pPr>
        <w:pStyle w:val="Heading3"/>
      </w:pPr>
      <w:r>
        <w:t>R</w:t>
      </w:r>
      <w:r w:rsidRPr="00EF5188">
        <w:t>un your program</w:t>
      </w:r>
      <w:r>
        <w:t>, t</w:t>
      </w:r>
      <w:r w:rsidRPr="00EF5188">
        <w:t>est it</w:t>
      </w:r>
      <w:r>
        <w:t>,</w:t>
      </w:r>
      <w:r w:rsidRPr="00EF5188">
        <w:t xml:space="preserve"> and troubleshoot as necessary</w:t>
      </w:r>
      <w:r>
        <w:t>.</w:t>
      </w:r>
    </w:p>
    <w:p w14:paraId="44DE7C0B" w14:textId="1AB98B20" w:rsidR="00746D52" w:rsidRDefault="00746D52" w:rsidP="00746D52">
      <w:pPr>
        <w:pStyle w:val="SubStepAlpha"/>
      </w:pPr>
      <w:r>
        <w:t xml:space="preserve">In your Webex Teams client, create a room with a name of your choice, such as </w:t>
      </w:r>
      <w:r w:rsidRPr="00746D52">
        <w:rPr>
          <w:b/>
          <w:bCs/>
        </w:rPr>
        <w:t>My DEVASC SA Room</w:t>
      </w:r>
      <w:r>
        <w:t>.</w:t>
      </w:r>
    </w:p>
    <w:p w14:paraId="5B1AF7A8" w14:textId="6963A045" w:rsidR="00D9165D" w:rsidRDefault="00D9165D" w:rsidP="00746D52">
      <w:pPr>
        <w:pStyle w:val="SubStepAlpha"/>
      </w:pPr>
      <w:r>
        <w:t xml:space="preserve">Post a message, such as </w:t>
      </w:r>
      <w:r w:rsidRPr="00D9165D">
        <w:rPr>
          <w:b/>
          <w:bCs/>
        </w:rPr>
        <w:t>Hello room!</w:t>
      </w:r>
      <w:r w:rsidRPr="00D9165D">
        <w:t xml:space="preserve">, </w:t>
      </w:r>
      <w:r>
        <w:t>to populate the room with at least one message.</w:t>
      </w:r>
    </w:p>
    <w:p w14:paraId="0D5D451C" w14:textId="1DCAA6B6" w:rsidR="00746D52" w:rsidRDefault="00746D52" w:rsidP="00746D52">
      <w:pPr>
        <w:pStyle w:val="SubStepAlpha"/>
      </w:pPr>
      <w:r>
        <w:t>Run your program</w:t>
      </w:r>
      <w:r w:rsidR="00032657">
        <w:t xml:space="preserve"> and choose </w:t>
      </w:r>
      <w:r w:rsidR="00032657" w:rsidRPr="00032657">
        <w:rPr>
          <w:b/>
          <w:bCs/>
        </w:rPr>
        <w:t>My DEVASC SA Room</w:t>
      </w:r>
      <w:r w:rsidR="00032657">
        <w:t xml:space="preserve"> as the room the Webex Teams bot will monitor.</w:t>
      </w:r>
    </w:p>
    <w:p w14:paraId="026A4C64" w14:textId="54B92E5E" w:rsidR="00032657" w:rsidRDefault="00032657" w:rsidP="00746D52">
      <w:pPr>
        <w:pStyle w:val="SubStepAlpha"/>
      </w:pPr>
      <w:r>
        <w:t xml:space="preserve">In the My DEVASC SA Room, post a </w:t>
      </w:r>
      <w:r w:rsidR="00772A60">
        <w:t xml:space="preserve">location in the format </w:t>
      </w:r>
      <w:r w:rsidR="00772A60" w:rsidRPr="00772A60">
        <w:rPr>
          <w:b/>
          <w:bCs/>
        </w:rPr>
        <w:t>/location</w:t>
      </w:r>
      <w:r w:rsidR="00772A60">
        <w:t xml:space="preserve">. Messages that begin with a forward slash </w:t>
      </w:r>
      <w:r w:rsidR="00172CCA">
        <w:t>initiate the Webex Team bot to do its work. For example, the following should occur when Austin, Texas is entered.</w:t>
      </w:r>
    </w:p>
    <w:p w14:paraId="5F34BF76" w14:textId="58D4D416" w:rsidR="00BB2951" w:rsidRDefault="00BB2951" w:rsidP="00BB2951">
      <w:pPr>
        <w:pStyle w:val="BodyTextL50"/>
      </w:pPr>
      <w:r>
        <w:t xml:space="preserve">In </w:t>
      </w:r>
      <w:r w:rsidR="00CF319C">
        <w:t>a terminal window:</w:t>
      </w:r>
    </w:p>
    <w:p w14:paraId="694F7D04" w14:textId="42215489" w:rsidR="00FF0403" w:rsidRDefault="00FF0403" w:rsidP="00FF0403">
      <w:pPr>
        <w:pStyle w:val="CMDOutput"/>
      </w:pPr>
      <w:r>
        <w:t xml:space="preserve">devasc@labvm:~/$ </w:t>
      </w:r>
      <w:r w:rsidRPr="004E6AC2">
        <w:rPr>
          <w:b/>
          <w:bCs/>
        </w:rPr>
        <w:t>python3 devasc-sa_sol.py</w:t>
      </w:r>
      <w:r>
        <w:t xml:space="preserve"> </w:t>
      </w:r>
    </w:p>
    <w:p w14:paraId="297BFC97" w14:textId="77777777" w:rsidR="00FF0403" w:rsidRDefault="00FF0403" w:rsidP="00E22841">
      <w:pPr>
        <w:pStyle w:val="CMD"/>
      </w:pPr>
      <w:r>
        <w:t>Do you wish to use the hard-coded Webex token? (y/n)</w:t>
      </w:r>
      <w:r w:rsidRPr="00CF319C">
        <w:rPr>
          <w:b/>
          <w:bCs/>
        </w:rPr>
        <w:t>y</w:t>
      </w:r>
    </w:p>
    <w:p w14:paraId="1495E32E" w14:textId="77777777" w:rsidR="00FF0403" w:rsidRDefault="00FF0403" w:rsidP="00FF0403">
      <w:pPr>
        <w:pStyle w:val="CMDOutput"/>
      </w:pPr>
      <w:r>
        <w:t>List of rooms:</w:t>
      </w:r>
    </w:p>
    <w:p w14:paraId="553929A3" w14:textId="77777777" w:rsidR="00FF0403" w:rsidRDefault="00FF0403" w:rsidP="00FF0403">
      <w:pPr>
        <w:pStyle w:val="CMDOutput"/>
      </w:pPr>
      <w:r>
        <w:t>Type: 'group' Name: My DEVASC SA Room</w:t>
      </w:r>
    </w:p>
    <w:p w14:paraId="2AF8AB14" w14:textId="7DBEC62F" w:rsidR="00FF0403" w:rsidRDefault="00FF0403" w:rsidP="00FF0403">
      <w:pPr>
        <w:pStyle w:val="CMDOutput"/>
      </w:pPr>
      <w:r>
        <w:t xml:space="preserve">&lt;rest of </w:t>
      </w:r>
      <w:r w:rsidR="00CF319C">
        <w:t>rooms listed&gt;</w:t>
      </w:r>
    </w:p>
    <w:p w14:paraId="5CEF9DCD" w14:textId="7B9F4AAE" w:rsidR="00FF0403" w:rsidRDefault="00FF0403" w:rsidP="00E22841">
      <w:pPr>
        <w:pStyle w:val="CMD"/>
      </w:pPr>
      <w:r>
        <w:t>Which room should be monitored for /location messages?</w:t>
      </w:r>
      <w:r w:rsidR="00CF319C">
        <w:t xml:space="preserve"> </w:t>
      </w:r>
      <w:r w:rsidR="00CF319C" w:rsidRPr="00E22841">
        <w:rPr>
          <w:b/>
          <w:bCs/>
        </w:rPr>
        <w:t>My DEVASC SA Room</w:t>
      </w:r>
    </w:p>
    <w:p w14:paraId="33C990B8" w14:textId="77777777" w:rsidR="00E22841" w:rsidRDefault="00E22841" w:rsidP="00E22841">
      <w:pPr>
        <w:pStyle w:val="CMDOutput"/>
      </w:pPr>
      <w:r>
        <w:t>Found rooms with the word My DEVASC SA Room</w:t>
      </w:r>
    </w:p>
    <w:p w14:paraId="56C1BAF5" w14:textId="77777777" w:rsidR="00E22841" w:rsidRDefault="00E22841" w:rsidP="00E22841">
      <w:pPr>
        <w:pStyle w:val="CMDOutput"/>
      </w:pPr>
      <w:r>
        <w:t>My DEVASC SA Room</w:t>
      </w:r>
    </w:p>
    <w:p w14:paraId="612E3A38" w14:textId="77777777" w:rsidR="00E22841" w:rsidRDefault="00E22841" w:rsidP="00E22841">
      <w:pPr>
        <w:pStyle w:val="CMDOutput"/>
      </w:pPr>
      <w:r>
        <w:t>Found room : My DEVASC SA Room</w:t>
      </w:r>
    </w:p>
    <w:p w14:paraId="457C61CA" w14:textId="77777777" w:rsidR="00E22841" w:rsidRDefault="00E22841" w:rsidP="00E22841">
      <w:pPr>
        <w:pStyle w:val="CMDOutput"/>
      </w:pPr>
      <w:r>
        <w:t>Received message: Hello room!</w:t>
      </w:r>
    </w:p>
    <w:p w14:paraId="4FC06E5B" w14:textId="77777777" w:rsidR="00E22841" w:rsidRDefault="00E22841" w:rsidP="00E22841">
      <w:pPr>
        <w:pStyle w:val="CMDOutput"/>
      </w:pPr>
      <w:r>
        <w:t>Received message: Hello room!</w:t>
      </w:r>
    </w:p>
    <w:p w14:paraId="24566916" w14:textId="77777777" w:rsidR="00E22841" w:rsidRDefault="00E22841" w:rsidP="00E22841">
      <w:pPr>
        <w:pStyle w:val="CMDOutput"/>
      </w:pPr>
      <w:r>
        <w:t>Received message: Hello room!</w:t>
      </w:r>
    </w:p>
    <w:p w14:paraId="220A242C" w14:textId="77777777" w:rsidR="00E22841" w:rsidRDefault="00E22841" w:rsidP="00E22841">
      <w:pPr>
        <w:pStyle w:val="CMDOutput"/>
      </w:pPr>
      <w:r>
        <w:t>Received message: Hello room!</w:t>
      </w:r>
    </w:p>
    <w:p w14:paraId="2900E408" w14:textId="33A7D199" w:rsidR="00E22841" w:rsidRPr="00746D52" w:rsidRDefault="00E22841" w:rsidP="00E22841">
      <w:pPr>
        <w:pStyle w:val="CMDOutput"/>
      </w:pPr>
      <w:r>
        <w:t>&lt;continues to print every 1 second&gt;</w:t>
      </w:r>
    </w:p>
    <w:p w14:paraId="0ACEC015" w14:textId="36F1026A" w:rsidR="001B34B1" w:rsidRDefault="00E22841" w:rsidP="00E22841">
      <w:pPr>
        <w:pStyle w:val="BodyTextL50"/>
      </w:pPr>
      <w:r>
        <w:t>In Webex Teams My DEVASC SA Room, add a location</w:t>
      </w:r>
      <w:r w:rsidR="00AA3352">
        <w:t>.</w:t>
      </w:r>
    </w:p>
    <w:p w14:paraId="56F661F7" w14:textId="7B2F3835" w:rsidR="00AA3352" w:rsidRPr="004E6AC2" w:rsidRDefault="004E6AC2" w:rsidP="00E22841">
      <w:pPr>
        <w:pStyle w:val="BodyTextL50"/>
        <w:rPr>
          <w:b/>
          <w:bCs/>
        </w:rPr>
      </w:pPr>
      <w:r w:rsidRPr="004E6AC2">
        <w:rPr>
          <w:b/>
          <w:bCs/>
        </w:rPr>
        <w:t>/Austin, Texas</w:t>
      </w:r>
    </w:p>
    <w:p w14:paraId="2285CEF8" w14:textId="68FD083E" w:rsidR="00EB6D6E" w:rsidRDefault="00EB6D6E" w:rsidP="00E22841">
      <w:pPr>
        <w:pStyle w:val="BodyTextL50"/>
      </w:pPr>
      <w:r>
        <w:t>In the terminal window, the following prints:</w:t>
      </w:r>
    </w:p>
    <w:p w14:paraId="4E5B794F" w14:textId="77777777" w:rsidR="00EB6D6E" w:rsidRDefault="00EB6D6E" w:rsidP="00EB6D6E">
      <w:pPr>
        <w:pStyle w:val="CMDOutput"/>
      </w:pPr>
      <w:r>
        <w:t>Received message: /Austin, Texas</w:t>
      </w:r>
    </w:p>
    <w:p w14:paraId="26499D5F" w14:textId="77777777" w:rsidR="00EB6D6E" w:rsidRDefault="00EB6D6E" w:rsidP="00EB6D6E">
      <w:pPr>
        <w:pStyle w:val="CMDOutput"/>
      </w:pPr>
      <w:r>
        <w:t>Location: Austin, Texas</w:t>
      </w:r>
    </w:p>
    <w:p w14:paraId="71271EE6" w14:textId="77777777" w:rsidR="00EB6D6E" w:rsidRDefault="00EB6D6E" w:rsidP="00EB6D6E">
      <w:pPr>
        <w:pStyle w:val="CMDOutput"/>
      </w:pPr>
      <w:r>
        <w:t>Location GPS coordinates: 30.264979, -97.746598</w:t>
      </w:r>
    </w:p>
    <w:p w14:paraId="04D95226" w14:textId="77777777" w:rsidR="00EB6D6E" w:rsidRDefault="00EB6D6E" w:rsidP="00EB6D6E">
      <w:pPr>
        <w:pStyle w:val="CMDOutput"/>
      </w:pPr>
      <w:r>
        <w:t>Sending to Webex Teams: In Austin, Texas the ISS will fly over on Sat Jun 20 20:18:29 2020 for 645 seconds.</w:t>
      </w:r>
    </w:p>
    <w:p w14:paraId="20312132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17D34725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1F5D10F6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539CEDFE" w14:textId="2163B71C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0B31D5EE" w14:textId="77777777" w:rsidR="00EB6D6E" w:rsidRPr="00746D52" w:rsidRDefault="00EB6D6E" w:rsidP="00EB6D6E">
      <w:pPr>
        <w:pStyle w:val="CMDOutput"/>
      </w:pPr>
      <w:r>
        <w:t>&lt;continues to print every 1 second&gt;</w:t>
      </w:r>
    </w:p>
    <w:p w14:paraId="09747841" w14:textId="38E00864" w:rsidR="00EB6D6E" w:rsidRDefault="00EB6D6E" w:rsidP="00EB6D6E">
      <w:pPr>
        <w:pStyle w:val="BodyTextL50"/>
      </w:pPr>
      <w:r>
        <w:t>In Webex Teams, to following displays.</w:t>
      </w:r>
    </w:p>
    <w:p w14:paraId="05AEC3B7" w14:textId="7B8A2FD2" w:rsidR="00EB6D6E" w:rsidRDefault="004E6AC2" w:rsidP="00EB6D6E">
      <w:pPr>
        <w:pStyle w:val="BodyTextL50"/>
        <w:rPr>
          <w:b/>
          <w:bCs/>
        </w:rPr>
      </w:pPr>
      <w:r w:rsidRPr="004E6AC2">
        <w:rPr>
          <w:b/>
          <w:bCs/>
        </w:rPr>
        <w:lastRenderedPageBreak/>
        <w:t>In Austin, Texas the ISS will fly over on Sat Jun 20 20:18:29 2020 for 645 seconds.</w:t>
      </w:r>
    </w:p>
    <w:p w14:paraId="7F599694" w14:textId="48E04DA8" w:rsidR="00941EC4" w:rsidRPr="004E6AC2" w:rsidRDefault="00941EC4" w:rsidP="00A938C6">
      <w:pPr>
        <w:pStyle w:val="SubStepAlpha"/>
      </w:pPr>
      <w:r>
        <w:t xml:space="preserve">In your terminal window, enter </w:t>
      </w:r>
      <w:r w:rsidRPr="00A938C6">
        <w:rPr>
          <w:b/>
          <w:bCs/>
        </w:rPr>
        <w:t>Ctrl+C</w:t>
      </w:r>
      <w:r>
        <w:t xml:space="preserve"> to exit the program.</w:t>
      </w:r>
    </w:p>
    <w:p w14:paraId="2B9BC148" w14:textId="1BC3E1CE" w:rsidR="001B34B1" w:rsidRDefault="002F1ED5" w:rsidP="002F1ED5">
      <w:pPr>
        <w:pStyle w:val="Heading1"/>
      </w:pPr>
      <w:r>
        <w:t>Student Script</w:t>
      </w:r>
    </w:p>
    <w:p w14:paraId="5B011246" w14:textId="77777777" w:rsidR="00F85140" w:rsidRDefault="002F1ED5" w:rsidP="002F1ED5">
      <w:pPr>
        <w:pStyle w:val="BodyTextL25"/>
      </w:pPr>
      <w:r>
        <w:t xml:space="preserve">Below is the content of the </w:t>
      </w:r>
      <w:r w:rsidRPr="008016A9">
        <w:rPr>
          <w:b/>
          <w:bCs/>
        </w:rPr>
        <w:t>devasc-sa.py</w:t>
      </w:r>
      <w:r>
        <w:t xml:space="preserve"> script. However, we recommend that you use the </w:t>
      </w:r>
      <w:r w:rsidRPr="008016A9">
        <w:rPr>
          <w:b/>
          <w:bCs/>
        </w:rPr>
        <w:t>devasc-sa.py</w:t>
      </w:r>
      <w:r>
        <w:t xml:space="preserve"> file you obtain from your instructor. Copying and pasting the following script </w:t>
      </w:r>
      <w:r w:rsidR="00657D44">
        <w:t>from a PDF or Word document can be problematic.</w:t>
      </w:r>
      <w:r w:rsidR="00F85140">
        <w:t xml:space="preserve"> </w:t>
      </w:r>
    </w:p>
    <w:p w14:paraId="36C77F7B" w14:textId="23545A18" w:rsidR="00657D44" w:rsidRDefault="00F85140" w:rsidP="002F1ED5">
      <w:pPr>
        <w:pStyle w:val="BodyTextL25"/>
      </w:pPr>
      <w:bookmarkStart w:id="0" w:name="_Hlk44399207"/>
      <w:r w:rsidRPr="00F85140">
        <w:rPr>
          <w:b/>
          <w:bCs/>
        </w:rPr>
        <w:t>WARNING</w:t>
      </w:r>
      <w:r>
        <w:t>: You are</w:t>
      </w:r>
      <w:r w:rsidR="00A97D60">
        <w:t xml:space="preserve"> responsible for correcting the code formatting errors</w:t>
      </w:r>
      <w:r>
        <w:t xml:space="preserve"> if you choose to copy and paste the following</w:t>
      </w:r>
    </w:p>
    <w:bookmarkEnd w:id="0"/>
    <w:p w14:paraId="6B0DD3FC" w14:textId="77777777" w:rsidR="00657D44" w:rsidRDefault="00657D44" w:rsidP="00657D44">
      <w:pPr>
        <w:pStyle w:val="CMDOutput"/>
      </w:pPr>
      <w:r>
        <w:t>###############################################################</w:t>
      </w:r>
    </w:p>
    <w:p w14:paraId="0C8A5BC4" w14:textId="77777777" w:rsidR="00657D44" w:rsidRDefault="00657D44" w:rsidP="00657D44">
      <w:pPr>
        <w:pStyle w:val="CMDOutput"/>
      </w:pPr>
      <w:r>
        <w:t># This program:</w:t>
      </w:r>
    </w:p>
    <w:p w14:paraId="32EF335D" w14:textId="77777777" w:rsidR="00657D44" w:rsidRDefault="00657D44" w:rsidP="00657D44">
      <w:pPr>
        <w:pStyle w:val="CMDOutput"/>
      </w:pPr>
      <w:r>
        <w:t># - Asks the user to enter an access token or use the hard coded access token.</w:t>
      </w:r>
    </w:p>
    <w:p w14:paraId="1D92435D" w14:textId="77777777" w:rsidR="00657D44" w:rsidRDefault="00657D44" w:rsidP="00657D44">
      <w:pPr>
        <w:pStyle w:val="CMDOutput"/>
      </w:pPr>
      <w:r>
        <w:t># - Lists the user's Webex Teams rooms.</w:t>
      </w:r>
    </w:p>
    <w:p w14:paraId="0F2F12B1" w14:textId="77777777" w:rsidR="00657D44" w:rsidRDefault="00657D44" w:rsidP="00657D44">
      <w:pPr>
        <w:pStyle w:val="CMDOutput"/>
      </w:pPr>
      <w:r>
        <w:t># - Asks the user which Webex Teams room to monitor for "/location" requests.</w:t>
      </w:r>
    </w:p>
    <w:p w14:paraId="1BECC3DB" w14:textId="77777777" w:rsidR="00657D44" w:rsidRDefault="00657D44" w:rsidP="00657D44">
      <w:pPr>
        <w:pStyle w:val="CMDOutput"/>
      </w:pPr>
      <w:r>
        <w:t># - Monitors the selected Webex Team room every second for "/location" messages.</w:t>
      </w:r>
    </w:p>
    <w:p w14:paraId="65225AD5" w14:textId="77777777" w:rsidR="00657D44" w:rsidRDefault="00657D44" w:rsidP="00657D44">
      <w:pPr>
        <w:pStyle w:val="CMDOutput"/>
      </w:pPr>
      <w:r>
        <w:t># - Discovers GPS coordinates for the "location" using MapQuest API.</w:t>
      </w:r>
    </w:p>
    <w:p w14:paraId="72039902" w14:textId="77777777" w:rsidR="00657D44" w:rsidRDefault="00657D44" w:rsidP="00657D44">
      <w:pPr>
        <w:pStyle w:val="CMDOutput"/>
      </w:pPr>
      <w:r>
        <w:t># - Discovers the date and time of the next ISS flyover over the "location" using the ISS API</w:t>
      </w:r>
    </w:p>
    <w:p w14:paraId="0F11D6B1" w14:textId="77777777" w:rsidR="00657D44" w:rsidRDefault="00657D44" w:rsidP="00657D44">
      <w:pPr>
        <w:pStyle w:val="CMDOutput"/>
      </w:pPr>
      <w:r>
        <w:t># - Formats and sends the results back to the Webex Team room.</w:t>
      </w:r>
    </w:p>
    <w:p w14:paraId="3A660C9B" w14:textId="77777777" w:rsidR="00657D44" w:rsidRDefault="00657D44" w:rsidP="00657D44">
      <w:pPr>
        <w:pStyle w:val="CMDOutput"/>
      </w:pPr>
      <w:r>
        <w:t>#</w:t>
      </w:r>
    </w:p>
    <w:p w14:paraId="77FE7B02" w14:textId="77777777" w:rsidR="00657D44" w:rsidRDefault="00657D44" w:rsidP="00657D44">
      <w:pPr>
        <w:pStyle w:val="CMDOutput"/>
      </w:pPr>
      <w:r>
        <w:t># The student will:</w:t>
      </w:r>
    </w:p>
    <w:p w14:paraId="78C200B9" w14:textId="77777777" w:rsidR="00657D44" w:rsidRDefault="00657D44" w:rsidP="00657D44">
      <w:pPr>
        <w:pStyle w:val="CMDOutput"/>
      </w:pPr>
      <w:r>
        <w:t># 1. Import libraries for requests, json, and time.</w:t>
      </w:r>
    </w:p>
    <w:p w14:paraId="45A2A2EE" w14:textId="77777777" w:rsidR="00657D44" w:rsidRDefault="00657D44" w:rsidP="00657D44">
      <w:pPr>
        <w:pStyle w:val="CMDOutput"/>
      </w:pPr>
      <w:r>
        <w:t># 2. Complete the if statement to ask the user for the Webex access token.</w:t>
      </w:r>
    </w:p>
    <w:p w14:paraId="0B5169B1" w14:textId="77777777" w:rsidR="00657D44" w:rsidRDefault="00657D44" w:rsidP="00657D44">
      <w:pPr>
        <w:pStyle w:val="CMDOutput"/>
      </w:pPr>
      <w:r>
        <w:t># 3. Provide the URL to the Webex Teams room API.</w:t>
      </w:r>
    </w:p>
    <w:p w14:paraId="4D506DFD" w14:textId="77777777" w:rsidR="00657D44" w:rsidRDefault="00657D44" w:rsidP="00657D44">
      <w:pPr>
        <w:pStyle w:val="CMDOutput"/>
      </w:pPr>
      <w:r>
        <w:t># 4. Create a loop to print the type and title of each room.</w:t>
      </w:r>
    </w:p>
    <w:p w14:paraId="21984FB7" w14:textId="77777777" w:rsidR="00657D44" w:rsidRDefault="00657D44" w:rsidP="00657D44">
      <w:pPr>
        <w:pStyle w:val="CMDOutput"/>
      </w:pPr>
      <w:r>
        <w:t># 5. Provide the URL to the Webex Teams messages API.</w:t>
      </w:r>
    </w:p>
    <w:p w14:paraId="6B36D9EC" w14:textId="77777777" w:rsidR="00657D44" w:rsidRDefault="00657D44" w:rsidP="00657D44">
      <w:pPr>
        <w:pStyle w:val="CMDOutput"/>
      </w:pPr>
      <w:r>
        <w:t># 6. Provide your MapQuest API consumer key.</w:t>
      </w:r>
    </w:p>
    <w:p w14:paraId="325326A6" w14:textId="77777777" w:rsidR="00657D44" w:rsidRDefault="00657D44" w:rsidP="00657D44">
      <w:pPr>
        <w:pStyle w:val="CMDOutput"/>
      </w:pPr>
      <w:r>
        <w:t># 7. Provide the URL to the MapQuest address API.</w:t>
      </w:r>
    </w:p>
    <w:p w14:paraId="3AFE8825" w14:textId="77777777" w:rsidR="00657D44" w:rsidRDefault="00657D44" w:rsidP="00657D44">
      <w:pPr>
        <w:pStyle w:val="CMDOutput"/>
      </w:pPr>
      <w:r>
        <w:t># 8. Provide the MapQuest key values for latitude and longitude.</w:t>
      </w:r>
    </w:p>
    <w:p w14:paraId="51B9C51D" w14:textId="77777777" w:rsidR="00657D44" w:rsidRDefault="00657D44" w:rsidP="00657D44">
      <w:pPr>
        <w:pStyle w:val="CMDOutput"/>
      </w:pPr>
      <w:r>
        <w:t># 9. Provide the URL to the ISS pass times API.</w:t>
      </w:r>
    </w:p>
    <w:p w14:paraId="5ECBC2EC" w14:textId="77777777" w:rsidR="00657D44" w:rsidRDefault="00657D44" w:rsidP="00657D44">
      <w:pPr>
        <w:pStyle w:val="CMDOutput"/>
      </w:pPr>
      <w:r>
        <w:t># 10. Provide the ISS key values risetime and duration.</w:t>
      </w:r>
    </w:p>
    <w:p w14:paraId="4A01CC53" w14:textId="77777777" w:rsidR="00657D44" w:rsidRDefault="00657D44" w:rsidP="00657D44">
      <w:pPr>
        <w:pStyle w:val="CMDOutput"/>
      </w:pPr>
      <w:r>
        <w:t># 11. Convert the risetime epoch value to a human readable date and time.</w:t>
      </w:r>
    </w:p>
    <w:p w14:paraId="420857E8" w14:textId="77777777" w:rsidR="00657D44" w:rsidRDefault="00657D44" w:rsidP="00657D44">
      <w:pPr>
        <w:pStyle w:val="CMDOutput"/>
      </w:pPr>
      <w:r>
        <w:t># 12. Complete the code to format the response message.</w:t>
      </w:r>
    </w:p>
    <w:p w14:paraId="55212B42" w14:textId="77777777" w:rsidR="00657D44" w:rsidRDefault="00657D44" w:rsidP="00657D44">
      <w:pPr>
        <w:pStyle w:val="CMDOutput"/>
      </w:pPr>
      <w:r>
        <w:t># 13. Complete the code to post the message to the Webex Teams room.</w:t>
      </w:r>
    </w:p>
    <w:p w14:paraId="748563DB" w14:textId="77777777" w:rsidR="00657D44" w:rsidRDefault="00657D44" w:rsidP="00657D44">
      <w:pPr>
        <w:pStyle w:val="CMDOutput"/>
      </w:pPr>
      <w:r>
        <w:t>###############################################################</w:t>
      </w:r>
    </w:p>
    <w:p w14:paraId="3C54C371" w14:textId="77777777" w:rsidR="00657D44" w:rsidRDefault="00657D44" w:rsidP="00657D44">
      <w:pPr>
        <w:pStyle w:val="CMDOutput"/>
      </w:pPr>
    </w:p>
    <w:p w14:paraId="1ADA9BB2" w14:textId="77777777" w:rsidR="00657D44" w:rsidRDefault="00657D44" w:rsidP="00657D44">
      <w:pPr>
        <w:pStyle w:val="CMDOutput"/>
      </w:pPr>
      <w:r>
        <w:t># 1. Import libraries for requests, json, and time.</w:t>
      </w:r>
    </w:p>
    <w:p w14:paraId="4F93C6BE" w14:textId="77777777" w:rsidR="00657D44" w:rsidRDefault="00657D44" w:rsidP="00657D44">
      <w:pPr>
        <w:pStyle w:val="CMDOutput"/>
      </w:pPr>
    </w:p>
    <w:p w14:paraId="733C4102" w14:textId="31259001" w:rsidR="00657D44" w:rsidRDefault="00BE5EFA" w:rsidP="00657D44">
      <w:pPr>
        <w:pStyle w:val="CMDOutput"/>
        <w:rPr>
          <w:color w:val="0070C0"/>
        </w:rPr>
      </w:pPr>
      <w:r>
        <w:rPr>
          <w:color w:val="0070C0"/>
        </w:rPr>
        <w:t>import requests</w:t>
      </w:r>
    </w:p>
    <w:p w14:paraId="09123C20" w14:textId="465BB4DE" w:rsidR="00BE5EFA" w:rsidRDefault="00BE5EFA" w:rsidP="00657D44">
      <w:pPr>
        <w:pStyle w:val="CMDOutput"/>
        <w:rPr>
          <w:color w:val="0070C0"/>
        </w:rPr>
      </w:pPr>
      <w:r>
        <w:rPr>
          <w:color w:val="0070C0"/>
        </w:rPr>
        <w:t>import json</w:t>
      </w:r>
    </w:p>
    <w:p w14:paraId="47368243" w14:textId="2B441F77" w:rsidR="00BE5EFA" w:rsidRDefault="00BE5EFA" w:rsidP="00657D44">
      <w:pPr>
        <w:pStyle w:val="CMDOutput"/>
      </w:pPr>
      <w:r>
        <w:rPr>
          <w:color w:val="0070C0"/>
        </w:rPr>
        <w:t>import time</w:t>
      </w:r>
    </w:p>
    <w:p w14:paraId="6996EFB2" w14:textId="77777777" w:rsidR="00657D44" w:rsidRDefault="00657D44" w:rsidP="00657D44">
      <w:pPr>
        <w:pStyle w:val="CMDOutput"/>
      </w:pPr>
    </w:p>
    <w:p w14:paraId="5E76772C" w14:textId="77777777" w:rsidR="00657D44" w:rsidRDefault="00657D44" w:rsidP="00657D44">
      <w:pPr>
        <w:pStyle w:val="CMDOutput"/>
      </w:pPr>
      <w:r>
        <w:t># 2. Complete the if statement to ask the user for the Webex access token.</w:t>
      </w:r>
    </w:p>
    <w:p w14:paraId="01C6C854" w14:textId="77777777" w:rsidR="00657D44" w:rsidRDefault="00657D44" w:rsidP="00657D44">
      <w:pPr>
        <w:pStyle w:val="CMDOutput"/>
      </w:pPr>
      <w:r>
        <w:t>choice = input("Do you wish to use the hard-coded Webex token? (y/n) ")</w:t>
      </w:r>
    </w:p>
    <w:p w14:paraId="41FFDCDD" w14:textId="77777777" w:rsidR="00657D44" w:rsidRDefault="00657D44" w:rsidP="00657D44">
      <w:pPr>
        <w:pStyle w:val="CMDOutput"/>
      </w:pPr>
    </w:p>
    <w:p w14:paraId="0FC8D36C" w14:textId="41EDA3FB" w:rsidR="00657D44" w:rsidRDefault="00BE5EFA" w:rsidP="00657D44">
      <w:pPr>
        <w:pStyle w:val="CMDOutput"/>
        <w:rPr>
          <w:color w:val="0070C0"/>
        </w:rPr>
      </w:pPr>
      <w:r>
        <w:rPr>
          <w:color w:val="0070C0"/>
        </w:rPr>
        <w:t>if choice == ‘N’ or choice == ‘n’:</w:t>
      </w:r>
    </w:p>
    <w:p w14:paraId="54B899DE" w14:textId="299A194E" w:rsidR="00BE5EFA" w:rsidRDefault="00BE5EFA" w:rsidP="00657D44">
      <w:pPr>
        <w:pStyle w:val="CMDOutput"/>
      </w:pPr>
      <w:r>
        <w:rPr>
          <w:color w:val="0070C0"/>
        </w:rPr>
        <w:tab/>
      </w:r>
      <w:r w:rsidR="004C04A9">
        <w:rPr>
          <w:color w:val="0070C0"/>
        </w:rPr>
        <w:t>accessToken = “Bearer “ + input(“Input token: “)</w:t>
      </w:r>
    </w:p>
    <w:p w14:paraId="26638524" w14:textId="77777777" w:rsidR="00657D44" w:rsidRDefault="00657D44" w:rsidP="00657D44">
      <w:pPr>
        <w:pStyle w:val="CMDOutput"/>
      </w:pPr>
      <w:r>
        <w:t>else:</w:t>
      </w:r>
    </w:p>
    <w:p w14:paraId="52F784AD" w14:textId="77777777" w:rsidR="00657D44" w:rsidRDefault="00657D44" w:rsidP="00657D44">
      <w:pPr>
        <w:pStyle w:val="CMDOutput"/>
      </w:pPr>
      <w:r>
        <w:lastRenderedPageBreak/>
        <w:tab/>
        <w:t>accessToken = "Bearer &lt;!!!REPLACEME with hard-coded token!!!&gt;"</w:t>
      </w:r>
    </w:p>
    <w:p w14:paraId="7CA9CF70" w14:textId="77777777" w:rsidR="00657D44" w:rsidRDefault="00657D44" w:rsidP="00657D44">
      <w:pPr>
        <w:pStyle w:val="CMDOutput"/>
      </w:pPr>
    </w:p>
    <w:p w14:paraId="1987FFCA" w14:textId="77777777" w:rsidR="00657D44" w:rsidRDefault="00657D44" w:rsidP="00657D44">
      <w:pPr>
        <w:pStyle w:val="CMDOutput"/>
      </w:pPr>
      <w:r>
        <w:t># 3. Provide the URL to the Webex Teams room API.</w:t>
      </w:r>
    </w:p>
    <w:p w14:paraId="116CA4DA" w14:textId="28C1EB3F" w:rsidR="00657D44" w:rsidRDefault="00657D44" w:rsidP="00657D44">
      <w:pPr>
        <w:pStyle w:val="CMDOutput"/>
      </w:pPr>
      <w:r>
        <w:t>r = requests.get(   "</w:t>
      </w:r>
      <w:r w:rsidR="004C04A9">
        <w:rPr>
          <w:color w:val="0070C0"/>
        </w:rPr>
        <w:t>https://webexapis.com/v1/rooms</w:t>
      </w:r>
      <w:r>
        <w:t>",</w:t>
      </w:r>
    </w:p>
    <w:p w14:paraId="0FFD0914" w14:textId="77777777" w:rsidR="00657D44" w:rsidRDefault="00657D44" w:rsidP="00657D44">
      <w:pPr>
        <w:pStyle w:val="CMDOutput"/>
      </w:pPr>
      <w:r>
        <w:t xml:space="preserve">                    headers = {"Authorization": accessToken}</w:t>
      </w:r>
    </w:p>
    <w:p w14:paraId="7951FB7C" w14:textId="77777777" w:rsidR="00657D44" w:rsidRDefault="00657D44" w:rsidP="00657D44">
      <w:pPr>
        <w:pStyle w:val="CMDOutput"/>
      </w:pPr>
      <w:r>
        <w:t xml:space="preserve">                )</w:t>
      </w:r>
    </w:p>
    <w:p w14:paraId="5929BF3A" w14:textId="77777777" w:rsidR="00657D44" w:rsidRDefault="00657D44" w:rsidP="00657D44">
      <w:pPr>
        <w:pStyle w:val="CMDOutput"/>
      </w:pPr>
    </w:p>
    <w:p w14:paraId="319A0596" w14:textId="77777777" w:rsidR="00657D44" w:rsidRDefault="00657D44" w:rsidP="00657D44">
      <w:pPr>
        <w:pStyle w:val="CMDOutput"/>
      </w:pPr>
      <w:r>
        <w:t>#####################################################################################</w:t>
      </w:r>
    </w:p>
    <w:p w14:paraId="7CD52C72" w14:textId="77777777" w:rsidR="00657D44" w:rsidRDefault="00657D44" w:rsidP="00657D44">
      <w:pPr>
        <w:pStyle w:val="CMDOutput"/>
      </w:pPr>
      <w:r>
        <w:t># DO NOT EDIT ANY BLOCKS WITH r.status_code</w:t>
      </w:r>
    </w:p>
    <w:p w14:paraId="19171344" w14:textId="77777777" w:rsidR="00657D44" w:rsidRDefault="00657D44" w:rsidP="00657D44">
      <w:pPr>
        <w:pStyle w:val="CMDOutput"/>
      </w:pPr>
      <w:r>
        <w:t>if not r.status_code == 200:</w:t>
      </w:r>
    </w:p>
    <w:p w14:paraId="254AE94D" w14:textId="77777777" w:rsidR="00657D44" w:rsidRDefault="00657D44" w:rsidP="00657D44">
      <w:pPr>
        <w:pStyle w:val="CMDOutput"/>
      </w:pPr>
      <w:r>
        <w:t xml:space="preserve">    raise Exception("Incorrect reply from Webex Teams API. Status code: {}. Text: {}".format(r.status_code, r.text))</w:t>
      </w:r>
    </w:p>
    <w:p w14:paraId="45E50165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7D735209" w14:textId="77777777" w:rsidR="00657D44" w:rsidRDefault="00657D44" w:rsidP="00657D44">
      <w:pPr>
        <w:pStyle w:val="CMDOutput"/>
      </w:pPr>
    </w:p>
    <w:p w14:paraId="4C1F1503" w14:textId="77777777" w:rsidR="00657D44" w:rsidRDefault="00657D44" w:rsidP="00657D44">
      <w:pPr>
        <w:pStyle w:val="CMDOutput"/>
      </w:pPr>
      <w:r>
        <w:t># 4. Create a loop to print the type and title of each room.</w:t>
      </w:r>
    </w:p>
    <w:p w14:paraId="5F75E3BD" w14:textId="77777777" w:rsidR="00657D44" w:rsidRDefault="00657D44" w:rsidP="00657D44">
      <w:pPr>
        <w:pStyle w:val="CMDOutput"/>
      </w:pPr>
      <w:r>
        <w:t>print("List of rooms:")</w:t>
      </w:r>
    </w:p>
    <w:p w14:paraId="48AEA6B9" w14:textId="77777777" w:rsidR="00657D44" w:rsidRDefault="00657D44" w:rsidP="00657D44">
      <w:pPr>
        <w:pStyle w:val="CMDOutput"/>
      </w:pPr>
      <w:r>
        <w:t>rooms = r.json()["items"]</w:t>
      </w:r>
    </w:p>
    <w:p w14:paraId="6F3ED19C" w14:textId="77777777" w:rsidR="00657D44" w:rsidRDefault="00657D44" w:rsidP="00657D44">
      <w:pPr>
        <w:pStyle w:val="CMDOutput"/>
      </w:pPr>
      <w:r>
        <w:t>for room in rooms:</w:t>
      </w:r>
    </w:p>
    <w:p w14:paraId="57FC35AC" w14:textId="0406FEAF" w:rsidR="00657D44" w:rsidRDefault="00657D44" w:rsidP="00657D44">
      <w:pPr>
        <w:pStyle w:val="CMDOutput"/>
      </w:pPr>
      <w:r>
        <w:t xml:space="preserve">    </w:t>
      </w:r>
      <w:r w:rsidR="004C04A9">
        <w:rPr>
          <w:color w:val="0070C0"/>
        </w:rPr>
        <w:t>print(room)</w:t>
      </w:r>
    </w:p>
    <w:p w14:paraId="01A3E5D3" w14:textId="77777777" w:rsidR="00657D44" w:rsidRDefault="00657D44" w:rsidP="00657D44">
      <w:pPr>
        <w:pStyle w:val="CMDOutput"/>
      </w:pPr>
    </w:p>
    <w:p w14:paraId="07B47712" w14:textId="77777777" w:rsidR="00657D44" w:rsidRDefault="00657D44" w:rsidP="00657D44">
      <w:pPr>
        <w:pStyle w:val="CMDOutput"/>
      </w:pPr>
      <w:r>
        <w:t>#######################################################################################</w:t>
      </w:r>
    </w:p>
    <w:p w14:paraId="31488F7C" w14:textId="77777777" w:rsidR="00657D44" w:rsidRDefault="00657D44" w:rsidP="00657D44">
      <w:pPr>
        <w:pStyle w:val="CMDOutput"/>
      </w:pPr>
      <w:r>
        <w:t># SEARCH FOR WEBEX TEAMS ROOM TO MONITOR</w:t>
      </w:r>
    </w:p>
    <w:p w14:paraId="47B551E3" w14:textId="77777777" w:rsidR="00657D44" w:rsidRDefault="00657D44" w:rsidP="00657D44">
      <w:pPr>
        <w:pStyle w:val="CMDOutput"/>
      </w:pPr>
      <w:r>
        <w:t>#  - Searches for user-supplied room name.</w:t>
      </w:r>
    </w:p>
    <w:p w14:paraId="12135EC0" w14:textId="77777777" w:rsidR="00657D44" w:rsidRDefault="00657D44" w:rsidP="00657D44">
      <w:pPr>
        <w:pStyle w:val="CMDOutput"/>
      </w:pPr>
      <w:r>
        <w:t>#  - If found, print "found" message, else prints error.</w:t>
      </w:r>
    </w:p>
    <w:p w14:paraId="0C26AF7D" w14:textId="77777777" w:rsidR="00657D44" w:rsidRDefault="00657D44" w:rsidP="00657D44">
      <w:pPr>
        <w:pStyle w:val="CMDOutput"/>
      </w:pPr>
      <w:r>
        <w:t>#  - Stores values for later use by bot.</w:t>
      </w:r>
    </w:p>
    <w:p w14:paraId="432709AE" w14:textId="77777777" w:rsidR="00657D44" w:rsidRDefault="00657D44" w:rsidP="00657D44">
      <w:pPr>
        <w:pStyle w:val="CMDOutput"/>
      </w:pPr>
      <w:r>
        <w:t># DO NOT EDIT CODE IN THIS BLOCK</w:t>
      </w:r>
    </w:p>
    <w:p w14:paraId="4BAB25B0" w14:textId="77777777" w:rsidR="00657D44" w:rsidRDefault="00657D44" w:rsidP="00657D44">
      <w:pPr>
        <w:pStyle w:val="CMDOutput"/>
      </w:pPr>
      <w:r>
        <w:t>#######################################################################################</w:t>
      </w:r>
    </w:p>
    <w:p w14:paraId="7FD1A3BB" w14:textId="77777777" w:rsidR="00657D44" w:rsidRDefault="00657D44" w:rsidP="00657D44">
      <w:pPr>
        <w:pStyle w:val="CMDOutput"/>
      </w:pPr>
    </w:p>
    <w:p w14:paraId="28833220" w14:textId="77777777" w:rsidR="00657D44" w:rsidRDefault="00657D44" w:rsidP="00657D44">
      <w:pPr>
        <w:pStyle w:val="CMDOutput"/>
      </w:pPr>
      <w:r>
        <w:t>while True:</w:t>
      </w:r>
    </w:p>
    <w:p w14:paraId="4C26AC66" w14:textId="77777777" w:rsidR="00657D44" w:rsidRDefault="00657D44" w:rsidP="00657D44">
      <w:pPr>
        <w:pStyle w:val="CMDOutput"/>
      </w:pPr>
      <w:r>
        <w:t xml:space="preserve">    roomNameToSearch = input("Which room should be monitored for /location messages? ")</w:t>
      </w:r>
    </w:p>
    <w:p w14:paraId="02B0966E" w14:textId="77777777" w:rsidR="00657D44" w:rsidRDefault="00657D44" w:rsidP="00657D44">
      <w:pPr>
        <w:pStyle w:val="CMDOutput"/>
      </w:pPr>
      <w:r>
        <w:t xml:space="preserve">    roomIdToGetMessages = None</w:t>
      </w:r>
    </w:p>
    <w:p w14:paraId="4B87B77A" w14:textId="77777777" w:rsidR="00657D44" w:rsidRDefault="00657D44" w:rsidP="00657D44">
      <w:pPr>
        <w:pStyle w:val="CMDOutput"/>
      </w:pPr>
      <w:r>
        <w:t xml:space="preserve">    </w:t>
      </w:r>
    </w:p>
    <w:p w14:paraId="3096A209" w14:textId="77777777" w:rsidR="00657D44" w:rsidRDefault="00657D44" w:rsidP="00657D44">
      <w:pPr>
        <w:pStyle w:val="CMDOutput"/>
      </w:pPr>
      <w:r>
        <w:t xml:space="preserve">    for room in rooms:</w:t>
      </w:r>
    </w:p>
    <w:p w14:paraId="1DD2EE2A" w14:textId="77777777" w:rsidR="00657D44" w:rsidRDefault="00657D44" w:rsidP="00657D44">
      <w:pPr>
        <w:pStyle w:val="CMDOutput"/>
      </w:pPr>
      <w:r>
        <w:t xml:space="preserve">        if(room["title"].find(roomNameToSearch) != -1):</w:t>
      </w:r>
    </w:p>
    <w:p w14:paraId="40079241" w14:textId="77777777" w:rsidR="00657D44" w:rsidRDefault="00657D44" w:rsidP="00657D44">
      <w:pPr>
        <w:pStyle w:val="CMDOutput"/>
      </w:pPr>
      <w:r>
        <w:t xml:space="preserve">            print ("Found rooms with the word " + roomNameToSearch)</w:t>
      </w:r>
    </w:p>
    <w:p w14:paraId="7D82AF03" w14:textId="77777777" w:rsidR="00657D44" w:rsidRDefault="00657D44" w:rsidP="00657D44">
      <w:pPr>
        <w:pStyle w:val="CMDOutput"/>
      </w:pPr>
      <w:r>
        <w:t xml:space="preserve">            print(room["title"])</w:t>
      </w:r>
    </w:p>
    <w:p w14:paraId="1980F968" w14:textId="77777777" w:rsidR="00657D44" w:rsidRDefault="00657D44" w:rsidP="00657D44">
      <w:pPr>
        <w:pStyle w:val="CMDOutput"/>
      </w:pPr>
      <w:r>
        <w:t xml:space="preserve">            roomIdToGetMessages = room["id"]</w:t>
      </w:r>
    </w:p>
    <w:p w14:paraId="03ECD33E" w14:textId="77777777" w:rsidR="00657D44" w:rsidRDefault="00657D44" w:rsidP="00657D44">
      <w:pPr>
        <w:pStyle w:val="CMDOutput"/>
      </w:pPr>
      <w:r>
        <w:t xml:space="preserve">            roomTitleToGetMessages = room["title"]</w:t>
      </w:r>
    </w:p>
    <w:p w14:paraId="2F709770" w14:textId="77777777" w:rsidR="00657D44" w:rsidRDefault="00657D44" w:rsidP="00657D44">
      <w:pPr>
        <w:pStyle w:val="CMDOutput"/>
      </w:pPr>
      <w:r>
        <w:t xml:space="preserve">            print("Found room : " + roomTitleToGetMessages)</w:t>
      </w:r>
    </w:p>
    <w:p w14:paraId="0D6E7A15" w14:textId="77777777" w:rsidR="00657D44" w:rsidRDefault="00657D44" w:rsidP="00657D44">
      <w:pPr>
        <w:pStyle w:val="CMDOutput"/>
      </w:pPr>
      <w:r>
        <w:t xml:space="preserve">            break</w:t>
      </w:r>
    </w:p>
    <w:p w14:paraId="624E3BA9" w14:textId="77777777" w:rsidR="00657D44" w:rsidRDefault="00657D44" w:rsidP="00657D44">
      <w:pPr>
        <w:pStyle w:val="CMDOutput"/>
      </w:pPr>
    </w:p>
    <w:p w14:paraId="6E53BFE6" w14:textId="77777777" w:rsidR="00657D44" w:rsidRDefault="00657D44" w:rsidP="00657D44">
      <w:pPr>
        <w:pStyle w:val="CMDOutput"/>
      </w:pPr>
      <w:r>
        <w:t xml:space="preserve">    if(roomIdToGetMessages == None):</w:t>
      </w:r>
    </w:p>
    <w:p w14:paraId="1DF5BDE9" w14:textId="77777777" w:rsidR="00657D44" w:rsidRDefault="00657D44" w:rsidP="00657D44">
      <w:pPr>
        <w:pStyle w:val="CMDOutput"/>
      </w:pPr>
      <w:r>
        <w:t xml:space="preserve">        print("Sorry, I didn't find any room with " + roomNameToSearch + " in it.")</w:t>
      </w:r>
    </w:p>
    <w:p w14:paraId="77836816" w14:textId="77777777" w:rsidR="00657D44" w:rsidRDefault="00657D44" w:rsidP="00657D44">
      <w:pPr>
        <w:pStyle w:val="CMDOutput"/>
      </w:pPr>
      <w:r>
        <w:t xml:space="preserve">        print("Please try again...")</w:t>
      </w:r>
    </w:p>
    <w:p w14:paraId="073D0909" w14:textId="77777777" w:rsidR="00657D44" w:rsidRDefault="00657D44" w:rsidP="00657D44">
      <w:pPr>
        <w:pStyle w:val="CMDOutput"/>
      </w:pPr>
      <w:r>
        <w:t xml:space="preserve">    else:</w:t>
      </w:r>
    </w:p>
    <w:p w14:paraId="4B904741" w14:textId="77777777" w:rsidR="00657D44" w:rsidRDefault="00657D44" w:rsidP="00657D44">
      <w:pPr>
        <w:pStyle w:val="CMDOutput"/>
      </w:pPr>
      <w:r>
        <w:t xml:space="preserve">        break</w:t>
      </w:r>
    </w:p>
    <w:p w14:paraId="790A7029" w14:textId="77777777" w:rsidR="00657D44" w:rsidRDefault="00657D44" w:rsidP="00657D44">
      <w:pPr>
        <w:pStyle w:val="CMDOutput"/>
      </w:pPr>
    </w:p>
    <w:p w14:paraId="207DD626" w14:textId="77777777" w:rsidR="00657D44" w:rsidRDefault="00657D44" w:rsidP="00657D44">
      <w:pPr>
        <w:pStyle w:val="CMDOutput"/>
      </w:pPr>
      <w:r>
        <w:lastRenderedPageBreak/>
        <w:t>######################################################################################</w:t>
      </w:r>
    </w:p>
    <w:p w14:paraId="168D3005" w14:textId="77777777" w:rsidR="00657D44" w:rsidRDefault="00657D44" w:rsidP="00657D44">
      <w:pPr>
        <w:pStyle w:val="CMDOutput"/>
      </w:pPr>
      <w:r>
        <w:t># WEBEX TEAMS BOT CODE</w:t>
      </w:r>
    </w:p>
    <w:p w14:paraId="4177FCD8" w14:textId="77777777" w:rsidR="00657D44" w:rsidRDefault="00657D44" w:rsidP="00657D44">
      <w:pPr>
        <w:pStyle w:val="CMDOutput"/>
      </w:pPr>
      <w:r>
        <w:t>#  Starts Webex bot to listen for and respond to /location messages.</w:t>
      </w:r>
    </w:p>
    <w:p w14:paraId="332BB9D2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2F846E7A" w14:textId="77777777" w:rsidR="00657D44" w:rsidRDefault="00657D44" w:rsidP="00657D44">
      <w:pPr>
        <w:pStyle w:val="CMDOutput"/>
      </w:pPr>
    </w:p>
    <w:p w14:paraId="068F1936" w14:textId="77777777" w:rsidR="00657D44" w:rsidRDefault="00657D44" w:rsidP="00657D44">
      <w:pPr>
        <w:pStyle w:val="CMDOutput"/>
      </w:pPr>
      <w:r>
        <w:t>while True:</w:t>
      </w:r>
    </w:p>
    <w:p w14:paraId="3AC6ECC2" w14:textId="77777777" w:rsidR="00657D44" w:rsidRDefault="00657D44" w:rsidP="00657D44">
      <w:pPr>
        <w:pStyle w:val="CMDOutput"/>
      </w:pPr>
      <w:r>
        <w:t xml:space="preserve">    time.sleep(1)</w:t>
      </w:r>
    </w:p>
    <w:p w14:paraId="7C759488" w14:textId="77777777" w:rsidR="00657D44" w:rsidRDefault="00657D44" w:rsidP="00657D44">
      <w:pPr>
        <w:pStyle w:val="CMDOutput"/>
      </w:pPr>
      <w:r>
        <w:t xml:space="preserve">    GetParameters = {</w:t>
      </w:r>
    </w:p>
    <w:p w14:paraId="45D01F3D" w14:textId="77777777" w:rsidR="00657D44" w:rsidRDefault="00657D44" w:rsidP="00657D44">
      <w:pPr>
        <w:pStyle w:val="CMDOutput"/>
      </w:pPr>
      <w:r>
        <w:t xml:space="preserve">                            "roomId": roomIdToGetMessages,</w:t>
      </w:r>
    </w:p>
    <w:p w14:paraId="5C4B4E7C" w14:textId="77777777" w:rsidR="00657D44" w:rsidRDefault="00657D44" w:rsidP="00657D44">
      <w:pPr>
        <w:pStyle w:val="CMDOutput"/>
      </w:pPr>
      <w:r>
        <w:t xml:space="preserve">                            "max": 1</w:t>
      </w:r>
    </w:p>
    <w:p w14:paraId="500ED764" w14:textId="77777777" w:rsidR="00657D44" w:rsidRDefault="00657D44" w:rsidP="00657D44">
      <w:pPr>
        <w:pStyle w:val="CMDOutput"/>
      </w:pPr>
      <w:r>
        <w:t xml:space="preserve">                    }</w:t>
      </w:r>
    </w:p>
    <w:p w14:paraId="646A0A31" w14:textId="77777777" w:rsidR="00657D44" w:rsidRDefault="00657D44" w:rsidP="00657D44">
      <w:pPr>
        <w:pStyle w:val="CMDOutput"/>
      </w:pPr>
      <w:r>
        <w:t># 5. Provide the URL to the Webex Teams messages API.</w:t>
      </w:r>
    </w:p>
    <w:p w14:paraId="5315E519" w14:textId="042F5CE5" w:rsidR="00657D44" w:rsidRPr="004C04A9" w:rsidRDefault="00657D44" w:rsidP="00657D44">
      <w:pPr>
        <w:pStyle w:val="CMDOutput"/>
        <w:rPr>
          <w:lang w:val="sv-SE"/>
        </w:rPr>
      </w:pPr>
      <w:r w:rsidRPr="004C04A9">
        <w:rPr>
          <w:lang w:val="sv-SE"/>
        </w:rPr>
        <w:t xml:space="preserve">    r = requests.get("</w:t>
      </w:r>
      <w:r w:rsidR="004C04A9" w:rsidRPr="004C04A9">
        <w:rPr>
          <w:color w:val="0070C0"/>
          <w:lang w:val="sv-SE"/>
        </w:rPr>
        <w:t>https://webexapis.</w:t>
      </w:r>
      <w:r w:rsidR="004C04A9">
        <w:rPr>
          <w:color w:val="0070C0"/>
          <w:lang w:val="sv-SE"/>
        </w:rPr>
        <w:t>com/v1/messages</w:t>
      </w:r>
      <w:r w:rsidRPr="004C04A9">
        <w:rPr>
          <w:lang w:val="sv-SE"/>
        </w:rPr>
        <w:t xml:space="preserve">", </w:t>
      </w:r>
    </w:p>
    <w:p w14:paraId="0A02CE1F" w14:textId="77777777" w:rsidR="00657D44" w:rsidRDefault="00657D44" w:rsidP="00657D44">
      <w:pPr>
        <w:pStyle w:val="CMDOutput"/>
      </w:pPr>
      <w:r w:rsidRPr="004C04A9">
        <w:rPr>
          <w:lang w:val="sv-SE"/>
        </w:rPr>
        <w:t xml:space="preserve">                         </w:t>
      </w:r>
      <w:r>
        <w:t xml:space="preserve">params = GetParameters, </w:t>
      </w:r>
    </w:p>
    <w:p w14:paraId="28AA2D2A" w14:textId="77777777" w:rsidR="00657D44" w:rsidRDefault="00657D44" w:rsidP="00657D44">
      <w:pPr>
        <w:pStyle w:val="CMDOutput"/>
      </w:pPr>
      <w:r>
        <w:t xml:space="preserve">                         headers = {"Authorization": accessToken}</w:t>
      </w:r>
    </w:p>
    <w:p w14:paraId="23937D0D" w14:textId="77777777" w:rsidR="00657D44" w:rsidRDefault="00657D44" w:rsidP="00657D44">
      <w:pPr>
        <w:pStyle w:val="CMDOutput"/>
      </w:pPr>
      <w:r>
        <w:t xml:space="preserve">                    )</w:t>
      </w:r>
    </w:p>
    <w:p w14:paraId="6C311890" w14:textId="77777777" w:rsidR="00657D44" w:rsidRDefault="00657D44" w:rsidP="00657D44">
      <w:pPr>
        <w:pStyle w:val="CMDOutput"/>
      </w:pPr>
    </w:p>
    <w:p w14:paraId="32883909" w14:textId="77777777" w:rsidR="00657D44" w:rsidRDefault="00657D44" w:rsidP="00657D44">
      <w:pPr>
        <w:pStyle w:val="CMDOutput"/>
      </w:pPr>
      <w:r>
        <w:t xml:space="preserve">    if not r.status_code == 200:</w:t>
      </w:r>
    </w:p>
    <w:p w14:paraId="2F00D753" w14:textId="77777777" w:rsidR="00657D44" w:rsidRDefault="00657D44" w:rsidP="00657D44">
      <w:pPr>
        <w:pStyle w:val="CMDOutput"/>
      </w:pPr>
      <w:r>
        <w:t xml:space="preserve">        raise Exception( "Incorrect reply from Webex Teams API. Status code: {}. Text: {}".format(r.status_code, r.text))</w:t>
      </w:r>
    </w:p>
    <w:p w14:paraId="4E5168D0" w14:textId="77777777" w:rsidR="00657D44" w:rsidRDefault="00657D44" w:rsidP="00657D44">
      <w:pPr>
        <w:pStyle w:val="CMDOutput"/>
      </w:pPr>
      <w:r>
        <w:t xml:space="preserve">    </w:t>
      </w:r>
    </w:p>
    <w:p w14:paraId="242ECF5A" w14:textId="77777777" w:rsidR="00657D44" w:rsidRDefault="00657D44" w:rsidP="00657D44">
      <w:pPr>
        <w:pStyle w:val="CMDOutput"/>
      </w:pPr>
      <w:r>
        <w:t xml:space="preserve">    json_data = r.json()</w:t>
      </w:r>
    </w:p>
    <w:p w14:paraId="32D576BA" w14:textId="77777777" w:rsidR="00657D44" w:rsidRDefault="00657D44" w:rsidP="00657D44">
      <w:pPr>
        <w:pStyle w:val="CMDOutput"/>
      </w:pPr>
      <w:r>
        <w:t xml:space="preserve">    if len(json_data["items"]) == 0:</w:t>
      </w:r>
    </w:p>
    <w:p w14:paraId="42389EE7" w14:textId="77777777" w:rsidR="00657D44" w:rsidRDefault="00657D44" w:rsidP="00657D44">
      <w:pPr>
        <w:pStyle w:val="CMDOutput"/>
      </w:pPr>
      <w:r>
        <w:t xml:space="preserve">        raise Exception("There are no messages in the room.")</w:t>
      </w:r>
    </w:p>
    <w:p w14:paraId="1134DBE3" w14:textId="77777777" w:rsidR="00657D44" w:rsidRDefault="00657D44" w:rsidP="00657D44">
      <w:pPr>
        <w:pStyle w:val="CMDOutput"/>
      </w:pPr>
      <w:r>
        <w:t xml:space="preserve">    </w:t>
      </w:r>
    </w:p>
    <w:p w14:paraId="33E45062" w14:textId="77777777" w:rsidR="00657D44" w:rsidRDefault="00657D44" w:rsidP="00657D44">
      <w:pPr>
        <w:pStyle w:val="CMDOutput"/>
      </w:pPr>
      <w:r>
        <w:t xml:space="preserve">    messages = json_data["items"]</w:t>
      </w:r>
    </w:p>
    <w:p w14:paraId="58EC8CED" w14:textId="77777777" w:rsidR="00657D44" w:rsidRDefault="00657D44" w:rsidP="00657D44">
      <w:pPr>
        <w:pStyle w:val="CMDOutput"/>
      </w:pPr>
      <w:r>
        <w:t xml:space="preserve">    message = messages[0]["text"]</w:t>
      </w:r>
    </w:p>
    <w:p w14:paraId="05E74B53" w14:textId="77777777" w:rsidR="00657D44" w:rsidRDefault="00657D44" w:rsidP="00657D44">
      <w:pPr>
        <w:pStyle w:val="CMDOutput"/>
      </w:pPr>
      <w:r>
        <w:t xml:space="preserve">    print("Received message: " + message)</w:t>
      </w:r>
    </w:p>
    <w:p w14:paraId="15415FDC" w14:textId="77777777" w:rsidR="00657D44" w:rsidRDefault="00657D44" w:rsidP="00657D44">
      <w:pPr>
        <w:pStyle w:val="CMDOutput"/>
      </w:pPr>
      <w:r>
        <w:t xml:space="preserve">    </w:t>
      </w:r>
    </w:p>
    <w:p w14:paraId="080730F3" w14:textId="77777777" w:rsidR="00657D44" w:rsidRDefault="00657D44" w:rsidP="00657D44">
      <w:pPr>
        <w:pStyle w:val="CMDOutput"/>
      </w:pPr>
      <w:r>
        <w:t xml:space="preserve">    if message.find("/") == 0:</w:t>
      </w:r>
    </w:p>
    <w:p w14:paraId="16ED8C55" w14:textId="77777777" w:rsidR="00657D44" w:rsidRDefault="00657D44" w:rsidP="00657D44">
      <w:pPr>
        <w:pStyle w:val="CMDOutput"/>
      </w:pPr>
      <w:r>
        <w:t xml:space="preserve">        location = message[1:]</w:t>
      </w:r>
    </w:p>
    <w:p w14:paraId="322D593E" w14:textId="77777777" w:rsidR="00657D44" w:rsidRDefault="00657D44" w:rsidP="00657D44">
      <w:pPr>
        <w:pStyle w:val="CMDOutput"/>
      </w:pPr>
      <w:r>
        <w:t># 6. Provide your MapQuest API consumer key.</w:t>
      </w:r>
    </w:p>
    <w:p w14:paraId="10C57A7D" w14:textId="77777777" w:rsidR="00657D44" w:rsidRDefault="00657D44" w:rsidP="00657D44">
      <w:pPr>
        <w:pStyle w:val="CMDOutput"/>
      </w:pPr>
      <w:r>
        <w:t xml:space="preserve">        mapsAPIGetParameters = { </w:t>
      </w:r>
    </w:p>
    <w:p w14:paraId="02F8D485" w14:textId="77777777" w:rsidR="00657D44" w:rsidRDefault="00657D44" w:rsidP="00657D44">
      <w:pPr>
        <w:pStyle w:val="CMDOutput"/>
      </w:pPr>
      <w:r>
        <w:t xml:space="preserve">                                "location": location, </w:t>
      </w:r>
    </w:p>
    <w:p w14:paraId="1EFDB441" w14:textId="77777777" w:rsidR="00657D44" w:rsidRDefault="00657D44" w:rsidP="00657D44">
      <w:pPr>
        <w:pStyle w:val="CMDOutput"/>
      </w:pPr>
      <w:r>
        <w:t xml:space="preserve">                                "key": "&lt;!!!REPLACEME with your MapQuest API Key!!!&gt;"</w:t>
      </w:r>
    </w:p>
    <w:p w14:paraId="05F8F577" w14:textId="77777777" w:rsidR="00657D44" w:rsidRDefault="00657D44" w:rsidP="00657D44">
      <w:pPr>
        <w:pStyle w:val="CMDOutput"/>
      </w:pPr>
      <w:r>
        <w:t xml:space="preserve">                               }</w:t>
      </w:r>
    </w:p>
    <w:p w14:paraId="3AED842A" w14:textId="77777777" w:rsidR="00657D44" w:rsidRDefault="00657D44" w:rsidP="00657D44">
      <w:pPr>
        <w:pStyle w:val="CMDOutput"/>
      </w:pPr>
      <w:r>
        <w:t># 7. Provide the URL to the MapQuest address API.</w:t>
      </w:r>
    </w:p>
    <w:p w14:paraId="44F3FFFF" w14:textId="072E0F0F" w:rsidR="00657D44" w:rsidRPr="004C04A9" w:rsidRDefault="00657D44" w:rsidP="00657D44">
      <w:pPr>
        <w:pStyle w:val="CMDOutput"/>
        <w:rPr>
          <w:lang w:val="sv-SE"/>
        </w:rPr>
      </w:pPr>
      <w:r w:rsidRPr="004C04A9">
        <w:rPr>
          <w:lang w:val="sv-SE"/>
        </w:rPr>
        <w:t xml:space="preserve">        r = requests.get("</w:t>
      </w:r>
      <w:r w:rsidR="004C04A9" w:rsidRPr="004C04A9">
        <w:rPr>
          <w:color w:val="0070C0"/>
          <w:lang w:val="sv-SE"/>
        </w:rPr>
        <w:t>https://www.mapquestapi.com/geocoding</w:t>
      </w:r>
      <w:r w:rsidR="004C04A9">
        <w:rPr>
          <w:color w:val="0070C0"/>
          <w:lang w:val="sv-SE"/>
        </w:rPr>
        <w:t>/v1/address?</w:t>
      </w:r>
      <w:r w:rsidRPr="004C04A9">
        <w:rPr>
          <w:lang w:val="sv-SE"/>
        </w:rPr>
        <w:t xml:space="preserve">", </w:t>
      </w:r>
    </w:p>
    <w:p w14:paraId="5FB0B114" w14:textId="77777777" w:rsidR="00657D44" w:rsidRDefault="00657D44" w:rsidP="00657D44">
      <w:pPr>
        <w:pStyle w:val="CMDOutput"/>
      </w:pPr>
      <w:r w:rsidRPr="004C04A9">
        <w:rPr>
          <w:lang w:val="sv-SE"/>
        </w:rPr>
        <w:t xml:space="preserve">                             </w:t>
      </w:r>
      <w:r>
        <w:t>params = mapsAPIGetParameters</w:t>
      </w:r>
    </w:p>
    <w:p w14:paraId="18862522" w14:textId="77777777" w:rsidR="00657D44" w:rsidRDefault="00657D44" w:rsidP="00657D44">
      <w:pPr>
        <w:pStyle w:val="CMDOutput"/>
      </w:pPr>
      <w:r>
        <w:t xml:space="preserve">                        )</w:t>
      </w:r>
    </w:p>
    <w:p w14:paraId="6D4B4D29" w14:textId="77777777" w:rsidR="00657D44" w:rsidRDefault="00657D44" w:rsidP="00657D44">
      <w:pPr>
        <w:pStyle w:val="CMDOutput"/>
      </w:pPr>
      <w:r>
        <w:t xml:space="preserve">        json_data = r.json()</w:t>
      </w:r>
    </w:p>
    <w:p w14:paraId="7CDC067E" w14:textId="77777777" w:rsidR="00657D44" w:rsidRDefault="00657D44" w:rsidP="00657D44">
      <w:pPr>
        <w:pStyle w:val="CMDOutput"/>
      </w:pPr>
    </w:p>
    <w:p w14:paraId="1FF1FF7E" w14:textId="77777777" w:rsidR="00657D44" w:rsidRDefault="00657D44" w:rsidP="00657D44">
      <w:pPr>
        <w:pStyle w:val="CMDOutput"/>
      </w:pPr>
      <w:r>
        <w:t xml:space="preserve">        if not json_data["info"]["statuscode"] == 0:</w:t>
      </w:r>
    </w:p>
    <w:p w14:paraId="21E35805" w14:textId="77777777" w:rsidR="00657D44" w:rsidRDefault="00657D44" w:rsidP="00657D44">
      <w:pPr>
        <w:pStyle w:val="CMDOutput"/>
      </w:pPr>
      <w:r>
        <w:t xml:space="preserve">            raise Exception("Incorrect reply from MapQuest API. Status code: {}".format(r.statuscode))</w:t>
      </w:r>
    </w:p>
    <w:p w14:paraId="29B48A17" w14:textId="77777777" w:rsidR="00657D44" w:rsidRDefault="00657D44" w:rsidP="00657D44">
      <w:pPr>
        <w:pStyle w:val="CMDOutput"/>
      </w:pPr>
    </w:p>
    <w:p w14:paraId="0E2258C5" w14:textId="77777777" w:rsidR="00657D44" w:rsidRDefault="00657D44" w:rsidP="00657D44">
      <w:pPr>
        <w:pStyle w:val="CMDOutput"/>
      </w:pPr>
      <w:r>
        <w:t xml:space="preserve">        locationResults = json_data["results"][0]["providedLocation"]["location"]</w:t>
      </w:r>
    </w:p>
    <w:p w14:paraId="56B42AD2" w14:textId="77777777" w:rsidR="00657D44" w:rsidRDefault="00657D44" w:rsidP="00657D44">
      <w:pPr>
        <w:pStyle w:val="CMDOutput"/>
      </w:pPr>
      <w:r>
        <w:t xml:space="preserve">        print("Location: " + locationResults)</w:t>
      </w:r>
    </w:p>
    <w:p w14:paraId="58DBAF67" w14:textId="77777777" w:rsidR="00657D44" w:rsidRDefault="00657D44" w:rsidP="00657D44">
      <w:pPr>
        <w:pStyle w:val="CMDOutput"/>
      </w:pPr>
      <w:r>
        <w:tab/>
      </w:r>
      <w:r>
        <w:tab/>
      </w:r>
    </w:p>
    <w:p w14:paraId="7EE4D895" w14:textId="77777777" w:rsidR="00657D44" w:rsidRDefault="00657D44" w:rsidP="00657D44">
      <w:pPr>
        <w:pStyle w:val="CMDOutput"/>
      </w:pPr>
      <w:r>
        <w:t># 8. Provide the MapQuest key values for latitude and longitude.</w:t>
      </w:r>
    </w:p>
    <w:p w14:paraId="2C55C7FD" w14:textId="49C74024" w:rsidR="00657D44" w:rsidRDefault="00657D44" w:rsidP="00657D44">
      <w:pPr>
        <w:pStyle w:val="CMDOutput"/>
      </w:pPr>
      <w:r>
        <w:lastRenderedPageBreak/>
        <w:t xml:space="preserve">        locationLat = json_data</w:t>
      </w:r>
      <w:r w:rsidR="004C04A9">
        <w:rPr>
          <w:color w:val="0070C0"/>
        </w:rPr>
        <w:t>[“results”][0][“locations”][0][“displayLatLng”][“lat”]</w:t>
      </w:r>
    </w:p>
    <w:p w14:paraId="71E5F220" w14:textId="326B3B2A" w:rsidR="00657D44" w:rsidRDefault="00657D44" w:rsidP="00657D44">
      <w:pPr>
        <w:pStyle w:val="CMDOutput"/>
      </w:pPr>
      <w:r>
        <w:t xml:space="preserve">        locationLng = json_data</w:t>
      </w:r>
      <w:r w:rsidR="004C04A9">
        <w:rPr>
          <w:color w:val="0070C0"/>
        </w:rPr>
        <w:t>[“results”][0][“locations”][0][“displayLatLng”]{“lng”]</w:t>
      </w:r>
    </w:p>
    <w:p w14:paraId="1D869ED4" w14:textId="77777777" w:rsidR="00657D44" w:rsidRDefault="00657D44" w:rsidP="00657D44">
      <w:pPr>
        <w:pStyle w:val="CMDOutput"/>
      </w:pPr>
      <w:r>
        <w:t xml:space="preserve">        print("Location GPS coordinates: " + str(locationLat) + ", " + str(locationLng))</w:t>
      </w:r>
    </w:p>
    <w:p w14:paraId="5087DF64" w14:textId="77777777" w:rsidR="00657D44" w:rsidRDefault="00657D44" w:rsidP="00657D44">
      <w:pPr>
        <w:pStyle w:val="CMDOutput"/>
      </w:pPr>
      <w:r>
        <w:t xml:space="preserve">        </w:t>
      </w:r>
    </w:p>
    <w:p w14:paraId="0791D7E6" w14:textId="77777777" w:rsidR="00657D44" w:rsidRDefault="00657D44" w:rsidP="00657D44">
      <w:pPr>
        <w:pStyle w:val="CMDOutput"/>
      </w:pPr>
      <w:r>
        <w:t xml:space="preserve">        issAPIGetParameters = { </w:t>
      </w:r>
    </w:p>
    <w:p w14:paraId="01143A7F" w14:textId="77777777" w:rsidR="00657D44" w:rsidRDefault="00657D44" w:rsidP="00657D44">
      <w:pPr>
        <w:pStyle w:val="CMDOutput"/>
      </w:pPr>
      <w:r>
        <w:t xml:space="preserve">                                "lat": locationLat, </w:t>
      </w:r>
    </w:p>
    <w:p w14:paraId="0014C680" w14:textId="77777777" w:rsidR="00657D44" w:rsidRDefault="00657D44" w:rsidP="00657D44">
      <w:pPr>
        <w:pStyle w:val="CMDOutput"/>
      </w:pPr>
      <w:r>
        <w:t xml:space="preserve">                                "lon": locationLng</w:t>
      </w:r>
    </w:p>
    <w:p w14:paraId="380FBDFF" w14:textId="77777777" w:rsidR="00657D44" w:rsidRDefault="00657D44" w:rsidP="00657D44">
      <w:pPr>
        <w:pStyle w:val="CMDOutput"/>
      </w:pPr>
      <w:r>
        <w:t xml:space="preserve">                              }</w:t>
      </w:r>
    </w:p>
    <w:p w14:paraId="4EF8A607" w14:textId="77777777" w:rsidR="00657D44" w:rsidRDefault="00657D44" w:rsidP="00657D44">
      <w:pPr>
        <w:pStyle w:val="CMDOutput"/>
      </w:pPr>
      <w:r>
        <w:t># 9. Provide the URL to the ISS pass times API.</w:t>
      </w:r>
    </w:p>
    <w:p w14:paraId="34064BB0" w14:textId="32658817" w:rsidR="00657D44" w:rsidRDefault="00657D44" w:rsidP="00657D44">
      <w:pPr>
        <w:pStyle w:val="CMDOutput"/>
      </w:pPr>
      <w:r>
        <w:t xml:space="preserve">        r = requests.get("</w:t>
      </w:r>
      <w:r w:rsidR="004C04A9">
        <w:rPr>
          <w:color w:val="0070C0"/>
        </w:rPr>
        <w:t>hhtp</w:t>
      </w:r>
      <w:r w:rsidR="00A47298">
        <w:rPr>
          <w:color w:val="0070C0"/>
        </w:rPr>
        <w:t>://api.open.notify.org/iss-pass.json?</w:t>
      </w:r>
      <w:r>
        <w:t xml:space="preserve">", </w:t>
      </w:r>
    </w:p>
    <w:p w14:paraId="70925D0D" w14:textId="77777777" w:rsidR="00657D44" w:rsidRDefault="00657D44" w:rsidP="00657D44">
      <w:pPr>
        <w:pStyle w:val="CMDOutput"/>
      </w:pPr>
      <w:r>
        <w:t xml:space="preserve">                             params = issAPIGetParameters</w:t>
      </w:r>
    </w:p>
    <w:p w14:paraId="3A08ABD1" w14:textId="77777777" w:rsidR="00657D44" w:rsidRDefault="00657D44" w:rsidP="00657D44">
      <w:pPr>
        <w:pStyle w:val="CMDOutput"/>
      </w:pPr>
      <w:r>
        <w:t xml:space="preserve">                        )</w:t>
      </w:r>
    </w:p>
    <w:p w14:paraId="79B44092" w14:textId="77777777" w:rsidR="00657D44" w:rsidRDefault="00657D44" w:rsidP="00657D44">
      <w:pPr>
        <w:pStyle w:val="CMDOutput"/>
      </w:pPr>
    </w:p>
    <w:p w14:paraId="131E2477" w14:textId="77777777" w:rsidR="00657D44" w:rsidRDefault="00657D44" w:rsidP="00657D44">
      <w:pPr>
        <w:pStyle w:val="CMDOutput"/>
      </w:pPr>
      <w:r>
        <w:t xml:space="preserve">        json_data = r.json()</w:t>
      </w:r>
    </w:p>
    <w:p w14:paraId="0669B3CA" w14:textId="77777777" w:rsidR="00657D44" w:rsidRDefault="00657D44" w:rsidP="00657D44">
      <w:pPr>
        <w:pStyle w:val="CMDOutput"/>
      </w:pPr>
    </w:p>
    <w:p w14:paraId="2022F598" w14:textId="77777777" w:rsidR="00657D44" w:rsidRDefault="00657D44" w:rsidP="00657D44">
      <w:pPr>
        <w:pStyle w:val="CMDOutput"/>
      </w:pPr>
      <w:r>
        <w:t xml:space="preserve">        if not "response" in json_data:</w:t>
      </w:r>
    </w:p>
    <w:p w14:paraId="78349E4F" w14:textId="77777777" w:rsidR="00657D44" w:rsidRDefault="00657D44" w:rsidP="00657D44">
      <w:pPr>
        <w:pStyle w:val="CMDOutput"/>
      </w:pPr>
      <w:r>
        <w:t xml:space="preserve">            raise Exception("Incorrect reply from open-notify.org API. Status code: {}. Text: {}".format(r.status_code, r.text))</w:t>
      </w:r>
    </w:p>
    <w:p w14:paraId="15AA3197" w14:textId="77777777" w:rsidR="00657D44" w:rsidRDefault="00657D44" w:rsidP="00657D44">
      <w:pPr>
        <w:pStyle w:val="CMDOutput"/>
      </w:pPr>
    </w:p>
    <w:p w14:paraId="3D3D2F1E" w14:textId="77777777" w:rsidR="00657D44" w:rsidRDefault="00657D44" w:rsidP="00657D44">
      <w:pPr>
        <w:pStyle w:val="CMDOutput"/>
      </w:pPr>
      <w:r>
        <w:t># 10. Provide the ISS key values risetime and duration.</w:t>
      </w:r>
    </w:p>
    <w:p w14:paraId="6F4573C1" w14:textId="72646C1B" w:rsidR="00657D44" w:rsidRDefault="00657D44" w:rsidP="00657D44">
      <w:pPr>
        <w:pStyle w:val="CMDOutput"/>
      </w:pPr>
      <w:r>
        <w:t xml:space="preserve">        risetimeInEpochSeconds = json_data</w:t>
      </w:r>
      <w:r w:rsidR="00A47298">
        <w:rPr>
          <w:color w:val="0070C0"/>
        </w:rPr>
        <w:t>[“response”][0][“risetime”]</w:t>
      </w:r>
    </w:p>
    <w:p w14:paraId="5676957E" w14:textId="5BFC3D4C" w:rsidR="00657D44" w:rsidRDefault="00657D44" w:rsidP="00657D44">
      <w:pPr>
        <w:pStyle w:val="CMDOutput"/>
      </w:pPr>
      <w:r>
        <w:t xml:space="preserve">        durationInSeconds      = json_data</w:t>
      </w:r>
      <w:r w:rsidR="00A47298">
        <w:rPr>
          <w:color w:val="0070C0"/>
        </w:rPr>
        <w:t>[“response”][0][“duration”]</w:t>
      </w:r>
    </w:p>
    <w:p w14:paraId="1E51EFA6" w14:textId="77777777" w:rsidR="00657D44" w:rsidRDefault="00657D44" w:rsidP="00657D44">
      <w:pPr>
        <w:pStyle w:val="CMDOutput"/>
      </w:pPr>
    </w:p>
    <w:p w14:paraId="486363DC" w14:textId="77777777" w:rsidR="00657D44" w:rsidRDefault="00657D44" w:rsidP="00657D44">
      <w:pPr>
        <w:pStyle w:val="CMDOutput"/>
      </w:pPr>
      <w:r>
        <w:t># 11. Convert the risetime epoch value to a human readable date and time.</w:t>
      </w:r>
    </w:p>
    <w:p w14:paraId="27FABD60" w14:textId="57206D83" w:rsidR="00657D44" w:rsidRDefault="00657D44" w:rsidP="00657D44">
      <w:pPr>
        <w:pStyle w:val="CMDOutput"/>
      </w:pPr>
      <w:r>
        <w:t xml:space="preserve">        risetimeInFormattedString = </w:t>
      </w:r>
      <w:r w:rsidR="00A47298">
        <w:rPr>
          <w:color w:val="0070C0"/>
        </w:rPr>
        <w:t>time.ctime(risetimeInEpochSeconds)</w:t>
      </w:r>
    </w:p>
    <w:p w14:paraId="593FC62B" w14:textId="77777777" w:rsidR="00657D44" w:rsidRDefault="00657D44" w:rsidP="00657D44">
      <w:pPr>
        <w:pStyle w:val="CMDOutput"/>
      </w:pPr>
    </w:p>
    <w:p w14:paraId="7EA24598" w14:textId="77777777" w:rsidR="00657D44" w:rsidRDefault="00657D44" w:rsidP="00657D44">
      <w:pPr>
        <w:pStyle w:val="CMDOutput"/>
      </w:pPr>
      <w:r>
        <w:t># 12. Complete the code to format the response message.</w:t>
      </w:r>
    </w:p>
    <w:p w14:paraId="3254E097" w14:textId="77777777" w:rsidR="00657D44" w:rsidRDefault="00657D44" w:rsidP="00657D44">
      <w:pPr>
        <w:pStyle w:val="CMDOutput"/>
      </w:pPr>
      <w:r>
        <w:t>#     Example responseMessage result: In Austin, Texas the ISS will fly over on Thu Jun 18 18:42:36 2020 for 242 seconds.</w:t>
      </w:r>
    </w:p>
    <w:p w14:paraId="7D38CACE" w14:textId="1FEEC734" w:rsidR="00657D44" w:rsidRDefault="00657D44" w:rsidP="00657D44">
      <w:pPr>
        <w:pStyle w:val="CMDOutput"/>
      </w:pPr>
      <w:r>
        <w:t xml:space="preserve">        responseMessage = "In {} the ISS will fly over on {} for {} seconds.".format(</w:t>
      </w:r>
      <w:r w:rsidR="00A47298">
        <w:rPr>
          <w:color w:val="0070C0"/>
        </w:rPr>
        <w:t>location, risetimeInFormattedString, durationInSeconds</w:t>
      </w:r>
      <w:r>
        <w:t>)</w:t>
      </w:r>
    </w:p>
    <w:p w14:paraId="06C94BC2" w14:textId="77777777" w:rsidR="00657D44" w:rsidRDefault="00657D44" w:rsidP="00657D44">
      <w:pPr>
        <w:pStyle w:val="CMDOutput"/>
      </w:pPr>
    </w:p>
    <w:p w14:paraId="736BFBF5" w14:textId="77777777" w:rsidR="00657D44" w:rsidRDefault="00657D44" w:rsidP="00657D44">
      <w:pPr>
        <w:pStyle w:val="CMDOutput"/>
      </w:pPr>
      <w:r>
        <w:t xml:space="preserve">        print("Sending to Webex Teams: " +responseMessage)</w:t>
      </w:r>
    </w:p>
    <w:p w14:paraId="10ADE5D6" w14:textId="77777777" w:rsidR="00657D44" w:rsidRDefault="00657D44" w:rsidP="00657D44">
      <w:pPr>
        <w:pStyle w:val="CMDOutput"/>
      </w:pPr>
    </w:p>
    <w:p w14:paraId="7A56F1B8" w14:textId="77777777" w:rsidR="00657D44" w:rsidRDefault="00657D44" w:rsidP="00657D44">
      <w:pPr>
        <w:pStyle w:val="CMDOutput"/>
      </w:pPr>
      <w:r>
        <w:t xml:space="preserve"># 13. Complete the code to post the message to the Webex Teams room.            </w:t>
      </w:r>
    </w:p>
    <w:p w14:paraId="74841BC6" w14:textId="77777777" w:rsidR="00657D44" w:rsidRDefault="00657D44" w:rsidP="00657D44">
      <w:pPr>
        <w:pStyle w:val="CMDOutput"/>
      </w:pPr>
      <w:r>
        <w:t xml:space="preserve">        HTTPHeaders = { </w:t>
      </w:r>
    </w:p>
    <w:p w14:paraId="0B2A658E" w14:textId="78613C45" w:rsidR="00657D44" w:rsidRDefault="00657D44" w:rsidP="00657D44">
      <w:pPr>
        <w:pStyle w:val="CMDOutput"/>
      </w:pPr>
      <w:r>
        <w:t xml:space="preserve">                             "Authorization": </w:t>
      </w:r>
      <w:r w:rsidR="00A47298">
        <w:rPr>
          <w:color w:val="0070C0"/>
        </w:rPr>
        <w:t>accessToken</w:t>
      </w:r>
      <w:r>
        <w:t>,</w:t>
      </w:r>
    </w:p>
    <w:p w14:paraId="7486BE57" w14:textId="77777777" w:rsidR="00657D44" w:rsidRDefault="00657D44" w:rsidP="00657D44">
      <w:pPr>
        <w:pStyle w:val="CMDOutput"/>
      </w:pPr>
      <w:r>
        <w:t xml:space="preserve">                             "Content-Type": "application/json"</w:t>
      </w:r>
    </w:p>
    <w:p w14:paraId="704113ED" w14:textId="77777777" w:rsidR="00657D44" w:rsidRDefault="00657D44" w:rsidP="00657D44">
      <w:pPr>
        <w:pStyle w:val="CMDOutput"/>
      </w:pPr>
      <w:r>
        <w:t xml:space="preserve">                           }</w:t>
      </w:r>
    </w:p>
    <w:p w14:paraId="0BA662E9" w14:textId="77777777" w:rsidR="00657D44" w:rsidRDefault="00657D44" w:rsidP="00657D44">
      <w:pPr>
        <w:pStyle w:val="CMDOutput"/>
      </w:pPr>
      <w:r>
        <w:t xml:space="preserve">        PostData = {</w:t>
      </w:r>
    </w:p>
    <w:p w14:paraId="092D4935" w14:textId="5711D0C2" w:rsidR="00657D44" w:rsidRDefault="00657D44" w:rsidP="00657D44">
      <w:pPr>
        <w:pStyle w:val="CMDOutput"/>
      </w:pPr>
      <w:r>
        <w:t xml:space="preserve">                            "roomId": </w:t>
      </w:r>
      <w:r w:rsidR="00A47298">
        <w:rPr>
          <w:color w:val="0070C0"/>
        </w:rPr>
        <w:t>roomIdToGetMessages</w:t>
      </w:r>
      <w:r>
        <w:t>,</w:t>
      </w:r>
    </w:p>
    <w:p w14:paraId="295E3173" w14:textId="171AEC6E" w:rsidR="00657D44" w:rsidRPr="00A47298" w:rsidRDefault="00657D44" w:rsidP="00657D44">
      <w:pPr>
        <w:pStyle w:val="CMDOutput"/>
        <w:rPr>
          <w:color w:val="0070C0"/>
        </w:rPr>
      </w:pPr>
      <w:r>
        <w:t xml:space="preserve">                            "text": </w:t>
      </w:r>
      <w:r w:rsidR="00A47298">
        <w:rPr>
          <w:color w:val="0070C0"/>
        </w:rPr>
        <w:t>responseMessage</w:t>
      </w:r>
    </w:p>
    <w:p w14:paraId="1D9BCF4A" w14:textId="77777777" w:rsidR="00657D44" w:rsidRDefault="00657D44" w:rsidP="00657D44">
      <w:pPr>
        <w:pStyle w:val="CMDOutput"/>
      </w:pPr>
      <w:r>
        <w:t xml:space="preserve">                        }</w:t>
      </w:r>
    </w:p>
    <w:p w14:paraId="7D6BFA6F" w14:textId="77777777" w:rsidR="00657D44" w:rsidRDefault="00657D44" w:rsidP="00657D44">
      <w:pPr>
        <w:pStyle w:val="CMDOutput"/>
      </w:pPr>
    </w:p>
    <w:p w14:paraId="32736923" w14:textId="4BBB390D" w:rsidR="00657D44" w:rsidRDefault="00657D44" w:rsidP="00657D44">
      <w:pPr>
        <w:pStyle w:val="CMDOutput"/>
      </w:pPr>
      <w:r>
        <w:t xml:space="preserve">        r = requests.post( "</w:t>
      </w:r>
      <w:r w:rsidR="00A47298">
        <w:rPr>
          <w:color w:val="0070C0"/>
        </w:rPr>
        <w:t>https://webexapis.com/v1/messages</w:t>
      </w:r>
      <w:r>
        <w:t xml:space="preserve">", </w:t>
      </w:r>
    </w:p>
    <w:p w14:paraId="10954473" w14:textId="43446D41" w:rsidR="00657D44" w:rsidRDefault="00657D44" w:rsidP="00657D44">
      <w:pPr>
        <w:pStyle w:val="CMDOutput"/>
      </w:pPr>
      <w:r>
        <w:t xml:space="preserve">                              data = json.dumps(</w:t>
      </w:r>
      <w:r w:rsidR="00A47298">
        <w:rPr>
          <w:color w:val="0070C0"/>
        </w:rPr>
        <w:t>PostData</w:t>
      </w:r>
      <w:r>
        <w:t xml:space="preserve">), </w:t>
      </w:r>
    </w:p>
    <w:p w14:paraId="496FB65C" w14:textId="1B256E52" w:rsidR="00657D44" w:rsidRDefault="00657D44" w:rsidP="00657D44">
      <w:pPr>
        <w:pStyle w:val="CMDOutput"/>
      </w:pPr>
      <w:r>
        <w:t xml:space="preserve">                              headers = </w:t>
      </w:r>
      <w:r w:rsidR="00A47298">
        <w:rPr>
          <w:color w:val="0070C0"/>
        </w:rPr>
        <w:t>HTTPHeaders</w:t>
      </w:r>
    </w:p>
    <w:p w14:paraId="5DB3C54E" w14:textId="77777777" w:rsidR="00657D44" w:rsidRDefault="00657D44" w:rsidP="00657D44">
      <w:pPr>
        <w:pStyle w:val="CMDOutput"/>
      </w:pPr>
      <w:r>
        <w:t xml:space="preserve">                         )</w:t>
      </w:r>
    </w:p>
    <w:p w14:paraId="54A53207" w14:textId="77777777" w:rsidR="00657D44" w:rsidRDefault="00657D44" w:rsidP="00657D44">
      <w:pPr>
        <w:pStyle w:val="CMDOutput"/>
      </w:pPr>
      <w:r>
        <w:t xml:space="preserve">        if not r.status_code == 200:</w:t>
      </w:r>
    </w:p>
    <w:p w14:paraId="2D0AFC19" w14:textId="4CE35743" w:rsidR="001B34B1" w:rsidRPr="000A019D" w:rsidRDefault="00657D44" w:rsidP="00EE29F2">
      <w:pPr>
        <w:pStyle w:val="CMDOutput"/>
      </w:pPr>
      <w:r>
        <w:lastRenderedPageBreak/>
        <w:t xml:space="preserve">            raise Exception("Incorrect reply from Webex Teams API. Status code: {}. Text: {}".format(r.status_code, r.text)</w:t>
      </w:r>
    </w:p>
    <w:sectPr w:rsidR="001B34B1" w:rsidRPr="000A019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3D400" w14:textId="77777777" w:rsidR="006228D1" w:rsidRDefault="006228D1" w:rsidP="00710659">
      <w:pPr>
        <w:spacing w:after="0" w:line="240" w:lineRule="auto"/>
      </w:pPr>
      <w:r>
        <w:separator/>
      </w:r>
    </w:p>
    <w:p w14:paraId="6B78CF73" w14:textId="77777777" w:rsidR="006228D1" w:rsidRDefault="006228D1"/>
  </w:endnote>
  <w:endnote w:type="continuationSeparator" w:id="0">
    <w:p w14:paraId="751C0AD2" w14:textId="77777777" w:rsidR="006228D1" w:rsidRDefault="006228D1" w:rsidP="00710659">
      <w:pPr>
        <w:spacing w:after="0" w:line="240" w:lineRule="auto"/>
      </w:pPr>
      <w:r>
        <w:continuationSeparator/>
      </w:r>
    </w:p>
    <w:p w14:paraId="4FD8219C" w14:textId="77777777" w:rsidR="006228D1" w:rsidRDefault="00622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D706" w14:textId="6D5082DE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24A6B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DEC3F" w14:textId="0E65A095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24A6B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6EACA" w14:textId="77777777" w:rsidR="006228D1" w:rsidRDefault="006228D1" w:rsidP="00710659">
      <w:pPr>
        <w:spacing w:after="0" w:line="240" w:lineRule="auto"/>
      </w:pPr>
      <w:r>
        <w:separator/>
      </w:r>
    </w:p>
    <w:p w14:paraId="2889FE9B" w14:textId="77777777" w:rsidR="006228D1" w:rsidRDefault="006228D1"/>
  </w:footnote>
  <w:footnote w:type="continuationSeparator" w:id="0">
    <w:p w14:paraId="08439E25" w14:textId="77777777" w:rsidR="006228D1" w:rsidRDefault="006228D1" w:rsidP="00710659">
      <w:pPr>
        <w:spacing w:after="0" w:line="240" w:lineRule="auto"/>
      </w:pPr>
      <w:r>
        <w:continuationSeparator/>
      </w:r>
    </w:p>
    <w:p w14:paraId="2516AC0A" w14:textId="77777777" w:rsidR="006228D1" w:rsidRDefault="006228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A142F2739F0B40D7AADE3FF07D17DA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CA09E6" w14:textId="2491C36D" w:rsidR="001861F9" w:rsidRDefault="00683853" w:rsidP="008402F2">
        <w:pPr>
          <w:pStyle w:val="PageHead"/>
        </w:pPr>
        <w:r>
          <w:t>PETUNJUK PENGERJAAN SKILL EXAM DEVNET: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C852" w14:textId="77777777" w:rsidR="001861F9" w:rsidRDefault="001861F9" w:rsidP="006C3FCF">
    <w:pPr>
      <w:ind w:left="-288"/>
    </w:pPr>
    <w:r>
      <w:rPr>
        <w:noProof/>
      </w:rPr>
      <w:drawing>
        <wp:inline distT="0" distB="0" distL="0" distR="0" wp14:anchorId="00A84C2A" wp14:editId="537EA38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NjQzMTI1MTI0MjRW0lEKTi0uzszPAykwrAUAP25AtywAAAA="/>
  </w:docVars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1B9A"/>
    <w:rsid w:val="0002338A"/>
    <w:rsid w:val="000242D6"/>
    <w:rsid w:val="00024974"/>
    <w:rsid w:val="00024EE5"/>
    <w:rsid w:val="00032657"/>
    <w:rsid w:val="00041AF6"/>
    <w:rsid w:val="00044E62"/>
    <w:rsid w:val="00050BA4"/>
    <w:rsid w:val="0005141D"/>
    <w:rsid w:val="00051738"/>
    <w:rsid w:val="0005242B"/>
    <w:rsid w:val="00052548"/>
    <w:rsid w:val="00057F1F"/>
    <w:rsid w:val="00060696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4046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C86"/>
    <w:rsid w:val="00106128"/>
    <w:rsid w:val="00107B2B"/>
    <w:rsid w:val="00112AC5"/>
    <w:rsid w:val="001133DD"/>
    <w:rsid w:val="00115E6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F00"/>
    <w:rsid w:val="0019208A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5E37"/>
    <w:rsid w:val="00230672"/>
    <w:rsid w:val="002306BA"/>
    <w:rsid w:val="00231DCA"/>
    <w:rsid w:val="00235792"/>
    <w:rsid w:val="00237E70"/>
    <w:rsid w:val="00242E3A"/>
    <w:rsid w:val="00246492"/>
    <w:rsid w:val="002506CF"/>
    <w:rsid w:val="0025107F"/>
    <w:rsid w:val="00260CD4"/>
    <w:rsid w:val="00261E98"/>
    <w:rsid w:val="002639D8"/>
    <w:rsid w:val="002642F4"/>
    <w:rsid w:val="00265F77"/>
    <w:rsid w:val="00266C83"/>
    <w:rsid w:val="00267091"/>
    <w:rsid w:val="00270FCC"/>
    <w:rsid w:val="00272FA1"/>
    <w:rsid w:val="002768DC"/>
    <w:rsid w:val="002832F9"/>
    <w:rsid w:val="00283FB6"/>
    <w:rsid w:val="00285EF4"/>
    <w:rsid w:val="00294C8F"/>
    <w:rsid w:val="002A0B2E"/>
    <w:rsid w:val="002A0DC1"/>
    <w:rsid w:val="002A6C56"/>
    <w:rsid w:val="002B3CD8"/>
    <w:rsid w:val="002C04C4"/>
    <w:rsid w:val="002C090C"/>
    <w:rsid w:val="002C0C53"/>
    <w:rsid w:val="002C1243"/>
    <w:rsid w:val="002C1815"/>
    <w:rsid w:val="002C1E02"/>
    <w:rsid w:val="002C475E"/>
    <w:rsid w:val="002C6AD6"/>
    <w:rsid w:val="002D6122"/>
    <w:rsid w:val="002D6C2A"/>
    <w:rsid w:val="002D7A86"/>
    <w:rsid w:val="002E175E"/>
    <w:rsid w:val="002E1C8D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371D"/>
    <w:rsid w:val="0031789F"/>
    <w:rsid w:val="00320757"/>
    <w:rsid w:val="00320788"/>
    <w:rsid w:val="003233A3"/>
    <w:rsid w:val="00324053"/>
    <w:rsid w:val="00334C33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90C38"/>
    <w:rsid w:val="00392748"/>
    <w:rsid w:val="00392C65"/>
    <w:rsid w:val="00392ED5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7DA"/>
    <w:rsid w:val="0041293B"/>
    <w:rsid w:val="004131B0"/>
    <w:rsid w:val="00416C42"/>
    <w:rsid w:val="00422476"/>
    <w:rsid w:val="0042255E"/>
    <w:rsid w:val="0042385C"/>
    <w:rsid w:val="00426E6A"/>
    <w:rsid w:val="00426FA5"/>
    <w:rsid w:val="00431654"/>
    <w:rsid w:val="00434926"/>
    <w:rsid w:val="00435E9B"/>
    <w:rsid w:val="0044065C"/>
    <w:rsid w:val="00443ACE"/>
    <w:rsid w:val="00444217"/>
    <w:rsid w:val="004478F4"/>
    <w:rsid w:val="00450F7A"/>
    <w:rsid w:val="00452C6D"/>
    <w:rsid w:val="00455907"/>
    <w:rsid w:val="00455E0B"/>
    <w:rsid w:val="0045724D"/>
    <w:rsid w:val="00457934"/>
    <w:rsid w:val="00462B9F"/>
    <w:rsid w:val="004659EE"/>
    <w:rsid w:val="00473C18"/>
    <w:rsid w:val="00473E34"/>
    <w:rsid w:val="00476BA9"/>
    <w:rsid w:val="00481650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4A9"/>
    <w:rsid w:val="004C0909"/>
    <w:rsid w:val="004C21CB"/>
    <w:rsid w:val="004C3F97"/>
    <w:rsid w:val="004D01F2"/>
    <w:rsid w:val="004D065F"/>
    <w:rsid w:val="004D0DF7"/>
    <w:rsid w:val="004D2CED"/>
    <w:rsid w:val="004D3339"/>
    <w:rsid w:val="004D353F"/>
    <w:rsid w:val="004D36D7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6998"/>
    <w:rsid w:val="0059790F"/>
    <w:rsid w:val="005A6E62"/>
    <w:rsid w:val="005B2FB3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3AE9"/>
    <w:rsid w:val="006007BB"/>
    <w:rsid w:val="0060130C"/>
    <w:rsid w:val="00601DC0"/>
    <w:rsid w:val="006034CB"/>
    <w:rsid w:val="00603503"/>
    <w:rsid w:val="00603927"/>
    <w:rsid w:val="00603C52"/>
    <w:rsid w:val="00605833"/>
    <w:rsid w:val="006131CE"/>
    <w:rsid w:val="0061336B"/>
    <w:rsid w:val="00616AD1"/>
    <w:rsid w:val="00617D6E"/>
    <w:rsid w:val="00620ED5"/>
    <w:rsid w:val="00620F19"/>
    <w:rsid w:val="006228D1"/>
    <w:rsid w:val="00622D61"/>
    <w:rsid w:val="00624198"/>
    <w:rsid w:val="00627479"/>
    <w:rsid w:val="00635973"/>
    <w:rsid w:val="00636C28"/>
    <w:rsid w:val="0063774E"/>
    <w:rsid w:val="006428E5"/>
    <w:rsid w:val="00644958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3853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52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6C25"/>
    <w:rsid w:val="007970E4"/>
    <w:rsid w:val="007A287C"/>
    <w:rsid w:val="007A377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073"/>
    <w:rsid w:val="00853418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A2749"/>
    <w:rsid w:val="008A36B1"/>
    <w:rsid w:val="008A3A90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4172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5FB5"/>
    <w:rsid w:val="00963E34"/>
    <w:rsid w:val="00964DFA"/>
    <w:rsid w:val="00970A69"/>
    <w:rsid w:val="00971F23"/>
    <w:rsid w:val="0098155C"/>
    <w:rsid w:val="00981CCA"/>
    <w:rsid w:val="00983B77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5747"/>
    <w:rsid w:val="009C0B81"/>
    <w:rsid w:val="009C17E1"/>
    <w:rsid w:val="009C3182"/>
    <w:rsid w:val="009D2C27"/>
    <w:rsid w:val="009D503E"/>
    <w:rsid w:val="009D6F2A"/>
    <w:rsid w:val="009E2309"/>
    <w:rsid w:val="009E42B9"/>
    <w:rsid w:val="009E4E17"/>
    <w:rsid w:val="009E54B9"/>
    <w:rsid w:val="009F3D18"/>
    <w:rsid w:val="009F4C2E"/>
    <w:rsid w:val="009F7E7D"/>
    <w:rsid w:val="00A014A3"/>
    <w:rsid w:val="00A027CC"/>
    <w:rsid w:val="00A0412D"/>
    <w:rsid w:val="00A15DF0"/>
    <w:rsid w:val="00A21211"/>
    <w:rsid w:val="00A23166"/>
    <w:rsid w:val="00A23D60"/>
    <w:rsid w:val="00A24A6B"/>
    <w:rsid w:val="00A30F8A"/>
    <w:rsid w:val="00A33890"/>
    <w:rsid w:val="00A34E7F"/>
    <w:rsid w:val="00A3709A"/>
    <w:rsid w:val="00A41C4B"/>
    <w:rsid w:val="00A46F0A"/>
    <w:rsid w:val="00A46F25"/>
    <w:rsid w:val="00A47298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76FF"/>
    <w:rsid w:val="00A73EBA"/>
    <w:rsid w:val="00A754B4"/>
    <w:rsid w:val="00A76665"/>
    <w:rsid w:val="00A76749"/>
    <w:rsid w:val="00A77A35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578"/>
    <w:rsid w:val="00AD68E9"/>
    <w:rsid w:val="00AD761F"/>
    <w:rsid w:val="00AE4F2C"/>
    <w:rsid w:val="00AE56C0"/>
    <w:rsid w:val="00AE6CF6"/>
    <w:rsid w:val="00AF7ACC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A0440"/>
    <w:rsid w:val="00BA1D0B"/>
    <w:rsid w:val="00BA2B50"/>
    <w:rsid w:val="00BA6972"/>
    <w:rsid w:val="00BB1E0D"/>
    <w:rsid w:val="00BB26C8"/>
    <w:rsid w:val="00BB2951"/>
    <w:rsid w:val="00BB4D9B"/>
    <w:rsid w:val="00BB73FF"/>
    <w:rsid w:val="00BB7688"/>
    <w:rsid w:val="00BC3A6A"/>
    <w:rsid w:val="00BC7423"/>
    <w:rsid w:val="00BC7CAC"/>
    <w:rsid w:val="00BD4F2A"/>
    <w:rsid w:val="00BD6D76"/>
    <w:rsid w:val="00BE3A73"/>
    <w:rsid w:val="00BE4477"/>
    <w:rsid w:val="00BE56B3"/>
    <w:rsid w:val="00BE5EFA"/>
    <w:rsid w:val="00BE676D"/>
    <w:rsid w:val="00BF04E8"/>
    <w:rsid w:val="00BF16BF"/>
    <w:rsid w:val="00BF4D1F"/>
    <w:rsid w:val="00BF76BE"/>
    <w:rsid w:val="00C02A73"/>
    <w:rsid w:val="00C058B3"/>
    <w:rsid w:val="00C063D2"/>
    <w:rsid w:val="00C07FD9"/>
    <w:rsid w:val="00C10955"/>
    <w:rsid w:val="00C10CF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A2"/>
    <w:rsid w:val="00C670EE"/>
    <w:rsid w:val="00C67E3B"/>
    <w:rsid w:val="00C71F4C"/>
    <w:rsid w:val="00C73E03"/>
    <w:rsid w:val="00C77B29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283"/>
    <w:rsid w:val="00CC3000"/>
    <w:rsid w:val="00CC4859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A486E"/>
    <w:rsid w:val="00EA4FA3"/>
    <w:rsid w:val="00EB001B"/>
    <w:rsid w:val="00EB1F2B"/>
    <w:rsid w:val="00EB3082"/>
    <w:rsid w:val="00EB6C33"/>
    <w:rsid w:val="00EB6D6E"/>
    <w:rsid w:val="00EC1DEA"/>
    <w:rsid w:val="00EC6511"/>
    <w:rsid w:val="00EC6F62"/>
    <w:rsid w:val="00EC7464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F03"/>
    <w:rsid w:val="00F46BD9"/>
    <w:rsid w:val="00F53926"/>
    <w:rsid w:val="00F60171"/>
    <w:rsid w:val="00F60BE0"/>
    <w:rsid w:val="00F6280E"/>
    <w:rsid w:val="00F666EC"/>
    <w:rsid w:val="00F7050A"/>
    <w:rsid w:val="00F728E5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6"/>
    <w:rsid w:val="00135C90"/>
    <w:rsid w:val="00251154"/>
    <w:rsid w:val="002C7678"/>
    <w:rsid w:val="002E5ED5"/>
    <w:rsid w:val="00340CA6"/>
    <w:rsid w:val="003C2B7E"/>
    <w:rsid w:val="00413590"/>
    <w:rsid w:val="007F5953"/>
    <w:rsid w:val="008D3838"/>
    <w:rsid w:val="00AB0E16"/>
    <w:rsid w:val="00C13A20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15</TotalTime>
  <Pages>12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PETUNJUK PENGERJAAN SKILL EXAM DEVNET:</vt:lpstr>
    </vt:vector>
  </TitlesOfParts>
  <Company>Cisco Systems, Inc.</Company>
  <LinksUpToDate>false</LinksUpToDate>
  <CharactersWithSpaces>23324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PENGERJAAN SKILL EXAM DEVNET:</dc:title>
  <dc:creator>Allan Johnson</dc:creator>
  <dc:description>Enter copyright date here</dc:description>
  <cp:lastModifiedBy>Muslichin .</cp:lastModifiedBy>
  <cp:revision>4</cp:revision>
  <cp:lastPrinted>2021-03-16T01:28:00Z</cp:lastPrinted>
  <dcterms:created xsi:type="dcterms:W3CDTF">2021-03-18T04:10:00Z</dcterms:created>
  <dcterms:modified xsi:type="dcterms:W3CDTF">2021-03-18T04:24:00Z</dcterms:modified>
</cp:coreProperties>
</file>